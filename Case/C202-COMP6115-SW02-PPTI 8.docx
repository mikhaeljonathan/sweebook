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49BA3B41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proofErr w:type="spellStart"/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990BB" w14:textId="77777777" w:rsidR="00DF7A94" w:rsidRDefault="00DF7A94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COMP6115</w:t>
            </w:r>
          </w:p>
          <w:p w14:paraId="36656A16" w14:textId="32823518" w:rsidR="00235C36" w:rsidRPr="00876A58" w:rsidRDefault="00DF7A94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Object Oriented Analysis &amp; Design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05F88A45" w:rsidR="00F80742" w:rsidRPr="00DF718C" w:rsidRDefault="00DF7A94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2286A2FD" w:rsidR="000732DF" w:rsidRPr="0036420F" w:rsidRDefault="00F52243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52243">
              <w:rPr>
                <w:rFonts w:ascii="Arial" w:hAnsi="Arial" w:cs="Arial"/>
                <w:b/>
                <w:sz w:val="20"/>
              </w:rPr>
              <w:t>C202-COMP6115-SW02-PPTI</w:t>
            </w:r>
            <w:r w:rsidR="00B9246D">
              <w:rPr>
                <w:rFonts w:ascii="Arial" w:hAnsi="Arial" w:cs="Arial"/>
                <w:b/>
                <w:sz w:val="20"/>
              </w:rPr>
              <w:t xml:space="preserve"> </w:t>
            </w:r>
            <w:r w:rsidRPr="00F52243">
              <w:rPr>
                <w:rFonts w:ascii="Arial" w:hAnsi="Arial" w:cs="Arial"/>
                <w:b/>
                <w:sz w:val="20"/>
              </w:rPr>
              <w:t>8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2489E6BB" w:rsidR="00535DA7" w:rsidRPr="00876A5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DF7A94">
              <w:rPr>
                <w:rFonts w:ascii="Arial" w:hAnsi="Arial" w:cs="Arial"/>
                <w:i/>
                <w:sz w:val="18"/>
                <w:szCs w:val="18"/>
              </w:rPr>
              <w:t xml:space="preserve">Compact </w:t>
            </w:r>
            <w:r w:rsidR="00DF7A94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DF7A9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DF7A94"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 w:rsidR="00DF7A94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2019/2020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7A6B42D" w14:textId="77777777" w:rsidR="003817D9" w:rsidRPr="00BD0E8D" w:rsidRDefault="003817D9" w:rsidP="003817D9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015B12D2" w14:textId="77777777" w:rsidR="003817D9" w:rsidRPr="000C3329" w:rsidRDefault="003817D9" w:rsidP="003817D9">
      <w:pPr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The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whole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group</w:t>
      </w:r>
      <w:proofErr w:type="spellEnd"/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allowed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to</w:t>
      </w:r>
      <w:proofErr w:type="spellEnd"/>
      <w:r w:rsidRPr="000C3329">
        <w:rPr>
          <w:rStyle w:val="longtext"/>
          <w:i/>
          <w:sz w:val="18"/>
          <w:szCs w:val="18"/>
        </w:rPr>
        <w:t>:</w:t>
      </w:r>
    </w:p>
    <w:p w14:paraId="1DEDA80E" w14:textId="77777777" w:rsidR="003817D9" w:rsidRPr="00C424D7" w:rsidRDefault="003817D9" w:rsidP="003817D9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proofErr w:type="spellStart"/>
      <w:r w:rsidRPr="00C424D7">
        <w:rPr>
          <w:lang w:val="id-ID"/>
        </w:rPr>
        <w:t>Me</w:t>
      </w:r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kelompok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14:paraId="4154E98B" w14:textId="77777777" w:rsidR="003817D9" w:rsidRPr="000C3329" w:rsidRDefault="003817D9" w:rsidP="003817D9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14:paraId="71905146" w14:textId="77777777" w:rsidR="003817D9" w:rsidRPr="00C424D7" w:rsidRDefault="003817D9" w:rsidP="003817D9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488ACF6F" w14:textId="77777777" w:rsidR="003817D9" w:rsidRPr="000C3329" w:rsidRDefault="003817D9" w:rsidP="003817D9">
      <w:pPr>
        <w:ind w:left="720"/>
        <w:jc w:val="both"/>
        <w:rPr>
          <w:rFonts w:ascii="Trebuchet MS" w:hAnsi="Trebuchet MS"/>
          <w:i/>
          <w:iCs/>
        </w:rPr>
      </w:pPr>
      <w:proofErr w:type="spellStart"/>
      <w:r w:rsidRPr="000C3329">
        <w:rPr>
          <w:rStyle w:val="longtext"/>
          <w:i/>
          <w:sz w:val="18"/>
          <w:szCs w:val="18"/>
          <w:lang w:val="id-ID"/>
        </w:rPr>
        <w:t>Adapt</w:t>
      </w:r>
      <w:proofErr w:type="spellEnd"/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1044A979" w14:textId="77777777" w:rsidR="003817D9" w:rsidRPr="00C424D7" w:rsidRDefault="003817D9" w:rsidP="003817D9">
      <w:pPr>
        <w:numPr>
          <w:ilvl w:val="2"/>
          <w:numId w:val="11"/>
        </w:numPr>
        <w:ind w:left="720"/>
        <w:jc w:val="both"/>
        <w:rPr>
          <w:lang w:val="id-ID"/>
        </w:rPr>
      </w:pPr>
      <w:proofErr w:type="spellStart"/>
      <w:r w:rsidRPr="00C424D7">
        <w:rPr>
          <w:lang w:val="id-ID"/>
        </w:rPr>
        <w:t>Mendownload</w:t>
      </w:r>
      <w:proofErr w:type="spellEnd"/>
      <w:r w:rsidRPr="00C424D7">
        <w:rPr>
          <w:lang w:val="id-ID"/>
        </w:rPr>
        <w:t xml:space="preserve"> sebagian maupun seluruh proyek</w:t>
      </w:r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internet</w:t>
      </w:r>
      <w:r w:rsidRPr="00C424D7">
        <w:rPr>
          <w:lang w:val="id-ID"/>
        </w:rPr>
        <w:t>,</w:t>
      </w:r>
    </w:p>
    <w:p w14:paraId="352639C2" w14:textId="77777777" w:rsidR="003817D9" w:rsidRPr="000C3329" w:rsidRDefault="003817D9" w:rsidP="003817D9">
      <w:pPr>
        <w:ind w:left="720"/>
        <w:jc w:val="both"/>
        <w:rPr>
          <w:rStyle w:val="longtext"/>
          <w:rFonts w:ascii="Trebuchet MS" w:hAnsi="Trebuchet MS"/>
          <w:i/>
          <w:iCs/>
        </w:rPr>
      </w:pPr>
      <w:proofErr w:type="spellStart"/>
      <w:r w:rsidRPr="000C3329">
        <w:rPr>
          <w:rStyle w:val="longtext"/>
          <w:i/>
          <w:sz w:val="18"/>
          <w:szCs w:val="18"/>
          <w:lang w:val="id-ID"/>
        </w:rPr>
        <w:t>Downloading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1682A72A" w14:textId="77777777" w:rsidR="003817D9" w:rsidRPr="00BD0E8D" w:rsidRDefault="003817D9" w:rsidP="003817D9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r w:rsidRPr="00BD0E8D">
        <w:rPr>
          <w:lang w:val="id-ID"/>
        </w:rPr>
        <w:t>ng</w:t>
      </w:r>
      <w:proofErr w:type="spellEnd"/>
      <w:r w:rsidRPr="00BD0E8D">
        <w:rPr>
          <w:lang w:val="id-ID"/>
        </w:rPr>
        <w:t xml:space="preserve"> tidak sesuai dengan tema yang ada di soal proyek,</w:t>
      </w:r>
    </w:p>
    <w:p w14:paraId="2D53A803" w14:textId="77777777" w:rsidR="003817D9" w:rsidRPr="000C3329" w:rsidRDefault="003817D9" w:rsidP="003817D9">
      <w:pPr>
        <w:ind w:left="720"/>
        <w:jc w:val="both"/>
        <w:rPr>
          <w:rFonts w:ascii="Trebuchet MS" w:hAnsi="Trebuchet MS"/>
          <w:i/>
          <w:iCs/>
        </w:rPr>
      </w:pPr>
      <w:proofErr w:type="spellStart"/>
      <w:r w:rsidRPr="000C3329">
        <w:rPr>
          <w:rStyle w:val="longtext"/>
          <w:i/>
          <w:sz w:val="18"/>
          <w:szCs w:val="18"/>
          <w:lang w:val="id-ID"/>
        </w:rPr>
        <w:t>Working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with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another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theme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which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is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not in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accordance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with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existing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theme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in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matter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of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project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D6145F1" w14:textId="77777777" w:rsidR="003817D9" w:rsidRPr="00BD0E8D" w:rsidRDefault="003817D9" w:rsidP="003817D9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17C51A00" w14:textId="77777777" w:rsidR="003817D9" w:rsidRPr="000C3329" w:rsidRDefault="003817D9" w:rsidP="003817D9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F8337C1" w14:textId="77777777" w:rsidR="003817D9" w:rsidRPr="00BD0E8D" w:rsidRDefault="003817D9" w:rsidP="003817D9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BD0E8D">
        <w:rPr>
          <w:lang w:val="id-ID"/>
        </w:rPr>
        <w:t xml:space="preserve">Secara sengaja maupun tidak sengaja melakukan segala tindakan kelalaian yang menyebabkan hasil karyanya berhasil </w:t>
      </w:r>
      <w:proofErr w:type="spellStart"/>
      <w:r w:rsidRPr="00BD0E8D">
        <w:rPr>
          <w:lang w:val="id-ID"/>
        </w:rPr>
        <w:t>dicontek</w:t>
      </w:r>
      <w:proofErr w:type="spellEnd"/>
      <w:r w:rsidRPr="00BD0E8D">
        <w:rPr>
          <w:lang w:val="id-ID"/>
        </w:rPr>
        <w:t xml:space="preserve"> oleh orang lain / kelompok lain.</w:t>
      </w:r>
    </w:p>
    <w:p w14:paraId="67FEEB6F" w14:textId="77777777" w:rsidR="003817D9" w:rsidRPr="000C3329" w:rsidRDefault="003817D9" w:rsidP="003817D9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proofErr w:type="spellStart"/>
      <w:r w:rsidRPr="000C3329">
        <w:rPr>
          <w:rStyle w:val="longtext"/>
          <w:i/>
          <w:sz w:val="18"/>
          <w:szCs w:val="18"/>
          <w:lang w:val="id-ID"/>
        </w:rPr>
        <w:t>Accidentally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or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intentionally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conduct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any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r w:rsidRPr="000C3329">
        <w:rPr>
          <w:rStyle w:val="longtext"/>
          <w:i/>
          <w:sz w:val="18"/>
          <w:szCs w:val="18"/>
        </w:rPr>
        <w:t xml:space="preserve">failure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action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that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cause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results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of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project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was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by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someone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else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/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other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groups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>.</w:t>
      </w:r>
    </w:p>
    <w:p w14:paraId="399AF923" w14:textId="77777777" w:rsidR="003817D9" w:rsidRPr="00BD0E8D" w:rsidRDefault="003817D9" w:rsidP="003817D9">
      <w:pPr>
        <w:ind w:left="540"/>
        <w:jc w:val="both"/>
        <w:rPr>
          <w:rStyle w:val="longtext"/>
          <w:sz w:val="18"/>
          <w:szCs w:val="18"/>
        </w:rPr>
      </w:pPr>
    </w:p>
    <w:p w14:paraId="09547834" w14:textId="77777777" w:rsidR="003817D9" w:rsidRPr="00BD0E8D" w:rsidRDefault="003817D9" w:rsidP="003817D9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</w:t>
      </w:r>
      <w:proofErr w:type="spellStart"/>
      <w:r w:rsidRPr="00BD0E8D">
        <w:rPr>
          <w:lang w:val="id-ID"/>
        </w:rPr>
        <w:t>dicontek</w:t>
      </w:r>
      <w:proofErr w:type="spellEnd"/>
      <w:r w:rsidRPr="00BD0E8D">
        <w:rPr>
          <w:lang w:val="id-ID"/>
        </w:rPr>
        <w:t>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0894171F" w14:textId="77777777" w:rsidR="003817D9" w:rsidRPr="00E30D48" w:rsidRDefault="003817D9" w:rsidP="003817D9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group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is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proved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to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3447A487" w14:textId="77777777" w:rsidR="003817D9" w:rsidRPr="00BD0E8D" w:rsidRDefault="003817D9" w:rsidP="003817D9">
      <w:pPr>
        <w:ind w:left="360" w:hanging="360"/>
      </w:pPr>
    </w:p>
    <w:p w14:paraId="3B7FA596" w14:textId="77777777" w:rsidR="003817D9" w:rsidRPr="00BD0E8D" w:rsidRDefault="003817D9" w:rsidP="003817D9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2B003D77" w14:textId="77777777" w:rsidR="003817D9" w:rsidRPr="00E30D48" w:rsidRDefault="003817D9" w:rsidP="003817D9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4342CD21" w14:textId="77777777" w:rsidR="003817D9" w:rsidRPr="00B57FC4" w:rsidRDefault="003817D9" w:rsidP="003817D9">
      <w:pPr>
        <w:jc w:val="both"/>
        <w:rPr>
          <w:rStyle w:val="longtext"/>
          <w:i/>
          <w:sz w:val="18"/>
          <w:szCs w:val="18"/>
        </w:rPr>
      </w:pPr>
    </w:p>
    <w:p w14:paraId="74C44F17" w14:textId="77777777" w:rsidR="003817D9" w:rsidRPr="00BE3C75" w:rsidRDefault="003817D9" w:rsidP="003817D9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 xml:space="preserve">Persentase </w:t>
      </w:r>
      <w:proofErr w:type="spellStart"/>
      <w:r w:rsidRPr="00BE3C75">
        <w:rPr>
          <w:lang w:val="id-ID"/>
        </w:rPr>
        <w:t>penilaiaan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matakuliah</w:t>
      </w:r>
      <w:proofErr w:type="spellEnd"/>
      <w:r>
        <w:rPr>
          <w:lang w:val="id-ID"/>
        </w:rPr>
        <w:t xml:space="preserve">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2A1B18F9" w14:textId="77777777" w:rsidR="003817D9" w:rsidRDefault="003817D9" w:rsidP="003817D9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6C99C66C" w14:textId="77777777" w:rsidR="003817D9" w:rsidRPr="00BE3C75" w:rsidRDefault="003817D9" w:rsidP="003817D9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D94ABE" w:rsidRPr="002B1798" w14:paraId="7DB3B9D1" w14:textId="77777777" w:rsidTr="001E1834">
        <w:tc>
          <w:tcPr>
            <w:tcW w:w="1800" w:type="dxa"/>
            <w:shd w:val="clear" w:color="auto" w:fill="D9D9D9" w:themeFill="background1" w:themeFillShade="D9"/>
          </w:tcPr>
          <w:p w14:paraId="625DFF64" w14:textId="25C2DB87" w:rsidR="00D94ABE" w:rsidRPr="002B1798" w:rsidRDefault="00D94ABE" w:rsidP="001E1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UTP</w:t>
            </w:r>
          </w:p>
          <w:p w14:paraId="4B1B775E" w14:textId="0E95558F" w:rsidR="00D94ABE" w:rsidRPr="002B1798" w:rsidRDefault="00D94ABE" w:rsidP="001E1834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Mid Exam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7BF3B65" w14:textId="259A0CB5" w:rsidR="00D94ABE" w:rsidRPr="002B1798" w:rsidRDefault="00D94ABE" w:rsidP="001E1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7E568142" w14:textId="24392EA8" w:rsidR="00D94ABE" w:rsidRPr="002B1798" w:rsidRDefault="00D94ABE" w:rsidP="001E1834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D94ABE" w14:paraId="27BC2829" w14:textId="77777777" w:rsidTr="001E1834">
        <w:trPr>
          <w:trHeight w:val="422"/>
        </w:trPr>
        <w:tc>
          <w:tcPr>
            <w:tcW w:w="1800" w:type="dxa"/>
            <w:vAlign w:val="center"/>
          </w:tcPr>
          <w:p w14:paraId="72EC83D4" w14:textId="77777777" w:rsidR="00D94ABE" w:rsidRPr="00D94ABE" w:rsidRDefault="00D94ABE" w:rsidP="001E1834">
            <w:pPr>
              <w:jc w:val="center"/>
              <w:rPr>
                <w:bCs/>
              </w:rPr>
            </w:pPr>
            <w:r w:rsidRPr="00D94ABE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768A546C" w14:textId="77777777" w:rsidR="00D94ABE" w:rsidRPr="00D94ABE" w:rsidRDefault="00D94ABE" w:rsidP="001E1834">
            <w:pPr>
              <w:jc w:val="center"/>
              <w:rPr>
                <w:bCs/>
              </w:rPr>
            </w:pPr>
            <w:r w:rsidRPr="00D94ABE">
              <w:rPr>
                <w:bCs/>
              </w:rPr>
              <w:t>60%</w:t>
            </w:r>
          </w:p>
        </w:tc>
      </w:tr>
    </w:tbl>
    <w:p w14:paraId="785D7D5D" w14:textId="77777777" w:rsidR="003817D9" w:rsidRDefault="003817D9" w:rsidP="003817D9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359F5C23" w14:textId="77777777" w:rsidR="003817D9" w:rsidRPr="00571235" w:rsidRDefault="003817D9" w:rsidP="003817D9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proofErr w:type="spellStart"/>
      <w:r w:rsidRPr="00BE3C75">
        <w:rPr>
          <w:lang w:val="id-ID"/>
        </w:rPr>
        <w:lastRenderedPageBreak/>
        <w:t>Software</w:t>
      </w:r>
      <w:proofErr w:type="spellEnd"/>
      <w:r w:rsidRPr="00BE3C75">
        <w:rPr>
          <w:lang w:val="id-ID"/>
        </w:rPr>
        <w:t xml:space="preserve">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D9E6E3A" w14:textId="77777777" w:rsidR="003817D9" w:rsidRDefault="003817D9" w:rsidP="003817D9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01F773CD" w14:textId="77777777" w:rsidR="003817D9" w:rsidRPr="006E5FEB" w:rsidRDefault="003817D9" w:rsidP="003817D9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747"/>
      </w:tblGrid>
      <w:tr w:rsidR="003817D9" w14:paraId="27990BAA" w14:textId="77777777" w:rsidTr="00A23DF7">
        <w:trPr>
          <w:trHeight w:val="504"/>
        </w:trPr>
        <w:tc>
          <w:tcPr>
            <w:tcW w:w="4747" w:type="dxa"/>
            <w:shd w:val="clear" w:color="auto" w:fill="D9D9D9" w:themeFill="background1" w:themeFillShade="D9"/>
          </w:tcPr>
          <w:p w14:paraId="0D2232F4" w14:textId="77777777" w:rsidR="003817D9" w:rsidRPr="007E1E52" w:rsidRDefault="003817D9" w:rsidP="001E1834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740965F3" w14:textId="77777777" w:rsidR="003817D9" w:rsidRPr="00290165" w:rsidRDefault="003817D9" w:rsidP="001E1834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3817D9" w14:paraId="01389FBF" w14:textId="77777777" w:rsidTr="00A23DF7">
        <w:trPr>
          <w:trHeight w:val="773"/>
        </w:trPr>
        <w:tc>
          <w:tcPr>
            <w:tcW w:w="4747" w:type="dxa"/>
            <w:vAlign w:val="center"/>
          </w:tcPr>
          <w:p w14:paraId="167B177A" w14:textId="4006A926" w:rsidR="00A23DF7" w:rsidRDefault="00A23DF7" w:rsidP="00A23DF7">
            <w:pPr>
              <w:rPr>
                <w:color w:val="000000"/>
              </w:rPr>
            </w:pPr>
            <w:r>
              <w:rPr>
                <w:color w:val="000000"/>
              </w:rPr>
              <w:t>Visual Paradigm Community Edition 1</w:t>
            </w:r>
            <w:r w:rsidR="00C67E6A">
              <w:rPr>
                <w:color w:val="000000"/>
              </w:rPr>
              <w:t>6</w:t>
            </w:r>
            <w:r>
              <w:rPr>
                <w:color w:val="000000"/>
              </w:rPr>
              <w:t>.1</w:t>
            </w:r>
          </w:p>
          <w:p w14:paraId="0B406FFA" w14:textId="77777777" w:rsidR="00A23DF7" w:rsidRDefault="00A23DF7" w:rsidP="00A23DF7">
            <w:pPr>
              <w:rPr>
                <w:color w:val="000000"/>
              </w:rPr>
            </w:pPr>
            <w:r>
              <w:rPr>
                <w:color w:val="000000"/>
              </w:rPr>
              <w:t>Java 8</w:t>
            </w:r>
          </w:p>
          <w:p w14:paraId="42147654" w14:textId="77777777" w:rsidR="00A23DF7" w:rsidRDefault="00A23DF7" w:rsidP="00A23DF7">
            <w:pPr>
              <w:rPr>
                <w:color w:val="000000"/>
              </w:rPr>
            </w:pPr>
            <w:r>
              <w:rPr>
                <w:color w:val="000000"/>
              </w:rPr>
              <w:t>Eclipse Neon 3</w:t>
            </w:r>
          </w:p>
          <w:p w14:paraId="260C4A4F" w14:textId="09E747E4" w:rsidR="00A23DF7" w:rsidRDefault="00A23DF7" w:rsidP="00A23DF7">
            <w:pPr>
              <w:rPr>
                <w:color w:val="000000"/>
              </w:rPr>
            </w:pPr>
            <w:r>
              <w:rPr>
                <w:color w:val="000000"/>
              </w:rPr>
              <w:t xml:space="preserve">XAMPP </w:t>
            </w:r>
            <w:r w:rsidR="0022209C">
              <w:rPr>
                <w:color w:val="000000"/>
              </w:rPr>
              <w:t>7.47</w:t>
            </w:r>
          </w:p>
          <w:p w14:paraId="4EE6A444" w14:textId="2E574ADB" w:rsidR="003817D9" w:rsidRPr="00290165" w:rsidRDefault="00A23DF7" w:rsidP="00A23DF7">
            <w:pPr>
              <w:rPr>
                <w:bCs/>
                <w:highlight w:val="yellow"/>
              </w:rPr>
            </w:pPr>
            <w:r>
              <w:rPr>
                <w:color w:val="000000"/>
              </w:rPr>
              <w:t>MySQL Java Connection Library 5.1.</w:t>
            </w:r>
            <w:r w:rsidR="00A74E73">
              <w:rPr>
                <w:color w:val="000000"/>
              </w:rPr>
              <w:t>49</w:t>
            </w:r>
          </w:p>
        </w:tc>
      </w:tr>
    </w:tbl>
    <w:p w14:paraId="74550A19" w14:textId="373425DE" w:rsidR="003817D9" w:rsidRDefault="003817D9" w:rsidP="003817D9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3481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utp</w:t>
      </w:r>
      <w:proofErr w:type="spellEnd"/>
      <w:r w:rsidR="0073481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7D714542" w14:textId="77777777" w:rsidR="003817D9" w:rsidRDefault="003817D9" w:rsidP="003817D9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>File extensions should be included in assignment</w:t>
      </w:r>
      <w:r>
        <w:rPr>
          <w:rStyle w:val="longtext"/>
          <w:i/>
          <w:iCs/>
          <w:sz w:val="18"/>
          <w:szCs w:val="18"/>
        </w:rPr>
        <w:t xml:space="preserve">, </w:t>
      </w:r>
      <w:r w:rsidRPr="00166B89">
        <w:rPr>
          <w:rStyle w:val="longtext"/>
          <w:i/>
          <w:iCs/>
          <w:sz w:val="18"/>
          <w:szCs w:val="18"/>
        </w:rPr>
        <w:t>project</w:t>
      </w:r>
      <w:r>
        <w:rPr>
          <w:rStyle w:val="longtext"/>
          <w:i/>
          <w:iCs/>
          <w:sz w:val="18"/>
          <w:szCs w:val="18"/>
        </w:rPr>
        <w:t xml:space="preserve">, and final exam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7D7AFB2B" w14:textId="77777777" w:rsidR="003817D9" w:rsidRPr="00166B89" w:rsidRDefault="003817D9" w:rsidP="003817D9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6563" w:type="dxa"/>
        <w:tblInd w:w="468" w:type="dxa"/>
        <w:tblLook w:val="04A0" w:firstRow="1" w:lastRow="0" w:firstColumn="1" w:lastColumn="0" w:noHBand="0" w:noVBand="1"/>
      </w:tblPr>
      <w:tblGrid>
        <w:gridCol w:w="3280"/>
        <w:gridCol w:w="3283"/>
      </w:tblGrid>
      <w:tr w:rsidR="00636A70" w14:paraId="4DFDB0A9" w14:textId="77777777" w:rsidTr="00636A70">
        <w:trPr>
          <w:trHeight w:val="504"/>
        </w:trPr>
        <w:tc>
          <w:tcPr>
            <w:tcW w:w="3280" w:type="dxa"/>
            <w:shd w:val="clear" w:color="auto" w:fill="D9D9D9" w:themeFill="background1" w:themeFillShade="D9"/>
            <w:vAlign w:val="center"/>
          </w:tcPr>
          <w:p w14:paraId="7202AD1C" w14:textId="5B8FCFC5" w:rsidR="00636A70" w:rsidRPr="007E1E52" w:rsidRDefault="00636A70" w:rsidP="001E183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UTP</w:t>
            </w:r>
          </w:p>
          <w:p w14:paraId="6BB7FB30" w14:textId="6C37ACD6" w:rsidR="00636A70" w:rsidRPr="007E1E52" w:rsidRDefault="00636A70" w:rsidP="001E1834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Mid Exam</w:t>
            </w:r>
          </w:p>
        </w:tc>
        <w:tc>
          <w:tcPr>
            <w:tcW w:w="3283" w:type="dxa"/>
            <w:shd w:val="clear" w:color="auto" w:fill="D9D9D9" w:themeFill="background1" w:themeFillShade="D9"/>
            <w:vAlign w:val="center"/>
          </w:tcPr>
          <w:p w14:paraId="3FAE1270" w14:textId="77777777" w:rsidR="00636A70" w:rsidRPr="002B1798" w:rsidRDefault="00636A70" w:rsidP="001E1834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14063A77" w14:textId="77777777" w:rsidR="00636A70" w:rsidRPr="007E1E52" w:rsidRDefault="00636A70" w:rsidP="001E1834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636A70" w14:paraId="14D4EEA9" w14:textId="77777777" w:rsidTr="00636A70">
        <w:trPr>
          <w:trHeight w:val="620"/>
        </w:trPr>
        <w:tc>
          <w:tcPr>
            <w:tcW w:w="3280" w:type="dxa"/>
            <w:vAlign w:val="center"/>
          </w:tcPr>
          <w:p w14:paraId="186F1D89" w14:textId="1DCD26AB" w:rsidR="00636A70" w:rsidRPr="007E1E52" w:rsidRDefault="00B901E4" w:rsidP="001E1834">
            <w:pPr>
              <w:rPr>
                <w:bCs/>
              </w:rPr>
            </w:pPr>
            <w:r>
              <w:rPr>
                <w:bCs/>
              </w:rPr>
              <w:t>VPP</w:t>
            </w:r>
          </w:p>
        </w:tc>
        <w:tc>
          <w:tcPr>
            <w:tcW w:w="3283" w:type="dxa"/>
            <w:vAlign w:val="center"/>
          </w:tcPr>
          <w:p w14:paraId="4285748C" w14:textId="25AAF55A" w:rsidR="00636A70" w:rsidRPr="007E1E52" w:rsidRDefault="00B901E4" w:rsidP="001E1834">
            <w:pPr>
              <w:rPr>
                <w:bCs/>
              </w:rPr>
            </w:pPr>
            <w:r>
              <w:rPr>
                <w:bCs/>
              </w:rPr>
              <w:t>JAVA, CLASS, SQL</w:t>
            </w:r>
          </w:p>
        </w:tc>
      </w:tr>
    </w:tbl>
    <w:p w14:paraId="47D48E07" w14:textId="77777777" w:rsidR="003817D9" w:rsidRPr="00B5625A" w:rsidRDefault="003817D9" w:rsidP="003817D9">
      <w:pPr>
        <w:ind w:firstLine="360"/>
        <w:rPr>
          <w:lang w:val="id-ID"/>
        </w:rPr>
      </w:pPr>
    </w:p>
    <w:p w14:paraId="40598B11" w14:textId="77777777" w:rsidR="003817D9" w:rsidRPr="00B5625A" w:rsidRDefault="003817D9" w:rsidP="003817D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4638F3ED" w14:textId="77777777" w:rsidR="003817D9" w:rsidRPr="001D3FF2" w:rsidRDefault="003817D9" w:rsidP="003817D9">
      <w:pPr>
        <w:spacing w:after="200" w:line="276" w:lineRule="auto"/>
        <w:rPr>
          <w:rFonts w:eastAsiaTheme="majorEastAsia"/>
          <w:b/>
          <w:bCs/>
          <w:lang w:val="id-ID"/>
        </w:rPr>
      </w:pPr>
    </w:p>
    <w:p w14:paraId="21CC4B78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2A76B570" w14:textId="77777777" w:rsidR="003817D9" w:rsidRDefault="003817D9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19AA0461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proofErr w:type="spellStart"/>
      <w:r w:rsidRPr="001E4042">
        <w:rPr>
          <w:i/>
          <w:sz w:val="16"/>
          <w:lang w:val="id-ID"/>
        </w:rPr>
        <w:t>Case</w:t>
      </w:r>
      <w:proofErr w:type="spellEnd"/>
    </w:p>
    <w:p w14:paraId="16D13FD1" w14:textId="29B36A2A" w:rsidR="00BC6DE8" w:rsidRDefault="00A376D9" w:rsidP="00360DBE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C109B4">
        <w:rPr>
          <w:b/>
          <w:bCs/>
          <w:sz w:val="28"/>
          <w:szCs w:val="28"/>
        </w:rPr>
        <w:t>SWeeBook</w:t>
      </w:r>
      <w:proofErr w:type="spellEnd"/>
      <w:r w:rsidRPr="00C109B4">
        <w:rPr>
          <w:b/>
          <w:bCs/>
          <w:sz w:val="28"/>
          <w:szCs w:val="28"/>
        </w:rPr>
        <w:t xml:space="preserve"> Library</w:t>
      </w:r>
    </w:p>
    <w:p w14:paraId="62FCA54C" w14:textId="21BB95BE" w:rsidR="00CC3EDF" w:rsidRPr="003840E1" w:rsidRDefault="002A3F69" w:rsidP="001B1583">
      <w:pPr>
        <w:spacing w:before="240" w:line="360" w:lineRule="auto"/>
        <w:ind w:firstLine="720"/>
        <w:jc w:val="both"/>
        <w:rPr>
          <w:b/>
          <w:bCs/>
        </w:rPr>
      </w:pPr>
      <w:proofErr w:type="spellStart"/>
      <w:r w:rsidRPr="003840E1">
        <w:rPr>
          <w:b/>
          <w:bCs/>
        </w:rPr>
        <w:t>SWeeBook</w:t>
      </w:r>
      <w:proofErr w:type="spellEnd"/>
      <w:r w:rsidRPr="003840E1">
        <w:rPr>
          <w:b/>
          <w:bCs/>
        </w:rPr>
        <w:t xml:space="preserve"> Lib</w:t>
      </w:r>
      <w:r w:rsidR="00B950E4" w:rsidRPr="003840E1">
        <w:rPr>
          <w:b/>
          <w:bCs/>
        </w:rPr>
        <w:t>rary</w:t>
      </w:r>
      <w:r w:rsidR="003840E1" w:rsidRPr="003840E1">
        <w:rPr>
          <w:b/>
          <w:bCs/>
        </w:rPr>
        <w:t xml:space="preserve"> </w:t>
      </w:r>
      <w:r w:rsidR="003840E1" w:rsidRPr="003840E1">
        <w:t xml:space="preserve">is </w:t>
      </w:r>
      <w:r w:rsidR="005E6C5D">
        <w:t xml:space="preserve">a </w:t>
      </w:r>
      <w:r w:rsidR="006B19E8">
        <w:t xml:space="preserve">new library in </w:t>
      </w:r>
      <w:r w:rsidR="00AA09E6">
        <w:t xml:space="preserve">Jakarta, </w:t>
      </w:r>
      <w:r w:rsidR="003840E1" w:rsidRPr="003840E1">
        <w:t xml:space="preserve">Indonesia </w:t>
      </w:r>
      <w:r w:rsidR="00D47401">
        <w:t xml:space="preserve">that </w:t>
      </w:r>
      <w:r w:rsidR="00E01374">
        <w:t xml:space="preserve">is </w:t>
      </w:r>
      <w:r w:rsidR="003840E1" w:rsidRPr="003840E1">
        <w:t xml:space="preserve">opened by Mr. Kevin </w:t>
      </w:r>
      <w:proofErr w:type="spellStart"/>
      <w:r w:rsidR="003840E1" w:rsidRPr="003840E1">
        <w:t>Sudut</w:t>
      </w:r>
      <w:proofErr w:type="spellEnd"/>
      <w:r w:rsidR="003840E1" w:rsidRPr="003840E1">
        <w:t xml:space="preserve">. As the business grows, Mr. Kevin plans to improve its service by developing a system that can help to manage their business activity within the </w:t>
      </w:r>
      <w:r w:rsidR="00F306B2">
        <w:t>library</w:t>
      </w:r>
      <w:r w:rsidR="003840E1" w:rsidRPr="003840E1">
        <w:t xml:space="preserve">. Below is the business flow that </w:t>
      </w:r>
      <w:r w:rsidR="008E413F">
        <w:t xml:space="preserve">is </w:t>
      </w:r>
      <w:r w:rsidR="003840E1" w:rsidRPr="003840E1">
        <w:t>required to be covered by the system</w:t>
      </w:r>
      <w:r w:rsidR="009623E6">
        <w:t>.</w:t>
      </w:r>
    </w:p>
    <w:p w14:paraId="735E72B5" w14:textId="77777777" w:rsidR="00194F95" w:rsidRDefault="00393AA2" w:rsidP="00194F95">
      <w:pPr>
        <w:pStyle w:val="ListParagraph"/>
        <w:numPr>
          <w:ilvl w:val="0"/>
          <w:numId w:val="16"/>
        </w:numPr>
        <w:spacing w:before="240" w:line="360" w:lineRule="auto"/>
        <w:jc w:val="both"/>
        <w:rPr>
          <w:b/>
          <w:bCs/>
        </w:rPr>
      </w:pPr>
      <w:r w:rsidRPr="000854F2">
        <w:rPr>
          <w:b/>
          <w:bCs/>
        </w:rPr>
        <w:t>Membership</w:t>
      </w:r>
    </w:p>
    <w:p w14:paraId="18CEB4C6" w14:textId="6EEFCE28" w:rsidR="001B6292" w:rsidRPr="00194F95" w:rsidRDefault="00A1516F" w:rsidP="00194F95">
      <w:pPr>
        <w:pStyle w:val="ListParagraph"/>
        <w:spacing w:before="240" w:line="360" w:lineRule="auto"/>
        <w:ind w:left="360" w:firstLine="360"/>
        <w:jc w:val="both"/>
        <w:rPr>
          <w:b/>
          <w:bCs/>
        </w:rPr>
      </w:pPr>
      <w:r w:rsidRPr="00A1516F">
        <w:t xml:space="preserve">The membership role is </w:t>
      </w:r>
      <w:r w:rsidR="00BF32E1">
        <w:t xml:space="preserve">created for the </w:t>
      </w:r>
      <w:r w:rsidRPr="00A1516F">
        <w:t xml:space="preserve">people that use the service at </w:t>
      </w:r>
      <w:proofErr w:type="spellStart"/>
      <w:r w:rsidRPr="00DA691A">
        <w:t>SWeeBook</w:t>
      </w:r>
      <w:proofErr w:type="spellEnd"/>
      <w:r w:rsidRPr="00A1516F">
        <w:t xml:space="preserve"> library to borrow the available </w:t>
      </w:r>
      <w:r w:rsidR="006B5A4F">
        <w:t xml:space="preserve">books </w:t>
      </w:r>
      <w:r w:rsidRPr="00A1516F">
        <w:t>in the library.</w:t>
      </w:r>
      <w:r>
        <w:t xml:space="preserve"> Before using the service, the member must </w:t>
      </w:r>
      <w:r w:rsidR="006B5A4F">
        <w:t xml:space="preserve">be </w:t>
      </w:r>
      <w:r>
        <w:t>register</w:t>
      </w:r>
      <w:r w:rsidR="006B5A4F">
        <w:t>ed</w:t>
      </w:r>
      <w:r>
        <w:t xml:space="preserve"> </w:t>
      </w:r>
      <w:r w:rsidR="00CC1C4F">
        <w:t>on the system.</w:t>
      </w:r>
    </w:p>
    <w:tbl>
      <w:tblPr>
        <w:tblStyle w:val="TableGrid"/>
        <w:tblW w:w="9450" w:type="dxa"/>
        <w:tblInd w:w="445" w:type="dxa"/>
        <w:tblLook w:val="04A0" w:firstRow="1" w:lastRow="0" w:firstColumn="1" w:lastColumn="0" w:noHBand="0" w:noVBand="1"/>
      </w:tblPr>
      <w:tblGrid>
        <w:gridCol w:w="4320"/>
        <w:gridCol w:w="5130"/>
      </w:tblGrid>
      <w:tr w:rsidR="00201165" w14:paraId="1A990DFC" w14:textId="77777777" w:rsidTr="00AB7BB8">
        <w:trPr>
          <w:trHeight w:val="36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778C632" w14:textId="77777777" w:rsidR="00201165" w:rsidRDefault="00201165" w:rsidP="00AB7BB8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Variable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F5853F1" w14:textId="77777777" w:rsidR="00201165" w:rsidRDefault="00201165" w:rsidP="00AB7BB8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Validation</w:t>
            </w:r>
          </w:p>
        </w:tc>
      </w:tr>
      <w:tr w:rsidR="00201165" w14:paraId="650C574C" w14:textId="77777777" w:rsidTr="00AB7BB8">
        <w:trPr>
          <w:trHeight w:val="36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A3052" w14:textId="36F78001" w:rsidR="00201165" w:rsidRDefault="00D60C4C" w:rsidP="00AB7BB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Member </w:t>
            </w:r>
            <w:r w:rsidR="00201165">
              <w:rPr>
                <w:lang w:eastAsia="en-US"/>
              </w:rPr>
              <w:t>Name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CA756" w14:textId="77777777" w:rsidR="00201165" w:rsidRDefault="00201165" w:rsidP="00AB7BB8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Cannot be empty</w:t>
            </w:r>
          </w:p>
        </w:tc>
      </w:tr>
      <w:tr w:rsidR="00201165" w14:paraId="55B94830" w14:textId="77777777" w:rsidTr="00AB7BB8">
        <w:trPr>
          <w:trHeight w:val="57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DDC46" w14:textId="5DD431DC" w:rsidR="00201165" w:rsidRDefault="00D60C4C" w:rsidP="00AB7BB8">
            <w:pPr>
              <w:rPr>
                <w:lang w:eastAsia="en-US"/>
              </w:rPr>
            </w:pPr>
            <w:r>
              <w:rPr>
                <w:lang w:eastAsia="en-US"/>
              </w:rPr>
              <w:t>Member</w:t>
            </w:r>
            <w:r w:rsidR="00201165">
              <w:rPr>
                <w:lang w:eastAsia="en-US"/>
              </w:rPr>
              <w:t xml:space="preserve"> Username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81EDA" w14:textId="77777777" w:rsidR="00201165" w:rsidRDefault="00201165" w:rsidP="00AB7BB8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Cannot be empty</w:t>
            </w:r>
          </w:p>
          <w:p w14:paraId="63447E97" w14:textId="77777777" w:rsidR="00201165" w:rsidRDefault="00201165" w:rsidP="00AB7BB8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Must be unique</w:t>
            </w:r>
          </w:p>
        </w:tc>
      </w:tr>
      <w:tr w:rsidR="00201165" w14:paraId="5BADDEEB" w14:textId="77777777" w:rsidTr="00AB7BB8">
        <w:trPr>
          <w:trHeight w:val="57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33167" w14:textId="4B996B7C" w:rsidR="00201165" w:rsidRDefault="00D60C4C" w:rsidP="00AB7BB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Member </w:t>
            </w:r>
            <w:r w:rsidR="00201165">
              <w:rPr>
                <w:lang w:eastAsia="en-US"/>
              </w:rPr>
              <w:t>Gender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B1FB3" w14:textId="77777777" w:rsidR="00201165" w:rsidRDefault="00201165" w:rsidP="00AB7BB8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 xml:space="preserve">Cannot be empty </w:t>
            </w:r>
          </w:p>
          <w:p w14:paraId="31DBE35B" w14:textId="77777777" w:rsidR="00201165" w:rsidRDefault="00201165" w:rsidP="00AB7BB8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Must be between “Male” and “Female”</w:t>
            </w:r>
          </w:p>
        </w:tc>
      </w:tr>
      <w:tr w:rsidR="00201165" w14:paraId="78FE7B21" w14:textId="77777777" w:rsidTr="00C477CF">
        <w:trPr>
          <w:trHeight w:val="36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B470" w14:textId="65626420" w:rsidR="00201165" w:rsidRDefault="00D60C4C" w:rsidP="00AB7BB8">
            <w:pPr>
              <w:rPr>
                <w:lang w:eastAsia="en-US"/>
              </w:rPr>
            </w:pPr>
            <w:r>
              <w:rPr>
                <w:lang w:eastAsia="en-US"/>
              </w:rPr>
              <w:t>Member Address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6827" w14:textId="5349AA9D" w:rsidR="00201165" w:rsidRDefault="00201165" w:rsidP="00800AC4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 xml:space="preserve">Cannot be empty </w:t>
            </w:r>
          </w:p>
        </w:tc>
      </w:tr>
    </w:tbl>
    <w:p w14:paraId="0EFD8245" w14:textId="3BA96E2F" w:rsidR="003E4681" w:rsidRDefault="000B633F" w:rsidP="005C031F">
      <w:pPr>
        <w:spacing w:before="240" w:line="360" w:lineRule="auto"/>
        <w:ind w:left="360" w:firstLine="360"/>
        <w:jc w:val="both"/>
      </w:pPr>
      <w:r>
        <w:t xml:space="preserve">After the member </w:t>
      </w:r>
      <w:r w:rsidR="00DB1738">
        <w:t>has been</w:t>
      </w:r>
      <w:r>
        <w:t xml:space="preserve"> register</w:t>
      </w:r>
      <w:r w:rsidR="00DB1738">
        <w:t>ed</w:t>
      </w:r>
      <w:r>
        <w:t xml:space="preserve"> to the system, the member can view all</w:t>
      </w:r>
      <w:r w:rsidR="00521C52">
        <w:t xml:space="preserve"> the</w:t>
      </w:r>
      <w:r>
        <w:t xml:space="preserve"> book</w:t>
      </w:r>
      <w:r w:rsidR="00864BC9">
        <w:t>s</w:t>
      </w:r>
      <w:r>
        <w:t xml:space="preserve"> in the library and borrow </w:t>
      </w:r>
      <w:r w:rsidR="00D15D10">
        <w:t>them</w:t>
      </w:r>
      <w:r>
        <w:t>.</w:t>
      </w:r>
      <w:r w:rsidR="000C04BE">
        <w:t xml:space="preserve"> </w:t>
      </w:r>
      <w:r w:rsidR="005A09B8" w:rsidRPr="005A09B8">
        <w:t xml:space="preserve">The member can borrow </w:t>
      </w:r>
      <w:r w:rsidR="00B242DF">
        <w:t xml:space="preserve">as many as </w:t>
      </w:r>
      <w:r w:rsidR="00B242DF" w:rsidRPr="00B242DF">
        <w:rPr>
          <w:b/>
          <w:bCs/>
        </w:rPr>
        <w:t xml:space="preserve">10 </w:t>
      </w:r>
      <w:r w:rsidR="005A09B8" w:rsidRPr="00B242DF">
        <w:rPr>
          <w:b/>
          <w:bCs/>
        </w:rPr>
        <w:t>book</w:t>
      </w:r>
      <w:r w:rsidR="00B242DF" w:rsidRPr="00B242DF">
        <w:rPr>
          <w:b/>
          <w:bCs/>
        </w:rPr>
        <w:t>s</w:t>
      </w:r>
      <w:r w:rsidR="005A09B8" w:rsidRPr="005A09B8">
        <w:t xml:space="preserve"> including the book that </w:t>
      </w:r>
      <w:r w:rsidR="00B242DF">
        <w:t>has not been returned</w:t>
      </w:r>
      <w:r w:rsidR="00E07A69">
        <w:t xml:space="preserve">. </w:t>
      </w:r>
      <w:r w:rsidR="00312592" w:rsidRPr="00312592">
        <w:t xml:space="preserve">Besides that, the member </w:t>
      </w:r>
      <w:r w:rsidR="00ED0B1A" w:rsidRPr="00312592">
        <w:t>cannot</w:t>
      </w:r>
      <w:r w:rsidR="00312592" w:rsidRPr="00312592">
        <w:t xml:space="preserve"> borrow the same book</w:t>
      </w:r>
      <w:r w:rsidR="00112C63">
        <w:t>,</w:t>
      </w:r>
      <w:r w:rsidR="00312592" w:rsidRPr="00312592">
        <w:t xml:space="preserve"> if the book </w:t>
      </w:r>
      <w:r w:rsidR="00E553DA">
        <w:t>has</w:t>
      </w:r>
      <w:r w:rsidR="00F13201">
        <w:t xml:space="preserve"> not been</w:t>
      </w:r>
      <w:r w:rsidR="00312592" w:rsidRPr="00312592">
        <w:t xml:space="preserve"> return</w:t>
      </w:r>
      <w:r w:rsidR="00F13201">
        <w:t>ed</w:t>
      </w:r>
      <w:r w:rsidR="00312592" w:rsidRPr="00312592">
        <w:t>.</w:t>
      </w:r>
      <w:r w:rsidR="00ED0B1A">
        <w:t xml:space="preserve"> </w:t>
      </w:r>
      <w:r w:rsidR="001F71AD" w:rsidRPr="001F71AD">
        <w:t xml:space="preserve">For the return book process, the member can return the book one by one, although in one transaction the member can borrow more than one book. However, the library has a fine when the members are late to return the book. The member can borrow a book for two weeks and will pay the fine with a total of </w:t>
      </w:r>
      <w:r w:rsidR="001F71AD" w:rsidRPr="0012175B">
        <w:rPr>
          <w:b/>
          <w:bCs/>
        </w:rPr>
        <w:t>1000 IDR</w:t>
      </w:r>
      <w:r w:rsidR="001F71AD" w:rsidRPr="001F71AD">
        <w:t xml:space="preserve"> for each delay day.</w:t>
      </w:r>
      <w:r w:rsidR="00914DB7">
        <w:t xml:space="preserve"> </w:t>
      </w:r>
    </w:p>
    <w:p w14:paraId="33AF665F" w14:textId="77777777" w:rsidR="00EC2A90" w:rsidRPr="001B6292" w:rsidRDefault="00EC2A90" w:rsidP="00EC2A90">
      <w:pPr>
        <w:spacing w:line="360" w:lineRule="auto"/>
        <w:ind w:left="360" w:firstLine="360"/>
        <w:jc w:val="both"/>
      </w:pPr>
      <w:r>
        <w:t>Also, the member can view borrow book status and the borrow book history with the detail book items of each transaction.</w:t>
      </w:r>
    </w:p>
    <w:p w14:paraId="520DEB73" w14:textId="77777777" w:rsidR="00963A72" w:rsidRDefault="00963A72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84ACA5B" w14:textId="644BFBF6" w:rsidR="0059267F" w:rsidRPr="000854F2" w:rsidRDefault="0059267F" w:rsidP="00393AA2">
      <w:pPr>
        <w:pStyle w:val="ListParagraph"/>
        <w:numPr>
          <w:ilvl w:val="0"/>
          <w:numId w:val="16"/>
        </w:numPr>
        <w:spacing w:before="240" w:line="360" w:lineRule="auto"/>
        <w:jc w:val="both"/>
        <w:rPr>
          <w:b/>
          <w:bCs/>
        </w:rPr>
      </w:pPr>
      <w:r w:rsidRPr="000854F2">
        <w:rPr>
          <w:b/>
          <w:bCs/>
        </w:rPr>
        <w:lastRenderedPageBreak/>
        <w:t>Administrator Staff</w:t>
      </w:r>
    </w:p>
    <w:p w14:paraId="3965CC04" w14:textId="0B304A07" w:rsidR="00D36CE2" w:rsidRDefault="00DD27B9" w:rsidP="00D36CE2">
      <w:pPr>
        <w:pStyle w:val="ListParagraph"/>
        <w:spacing w:line="360" w:lineRule="auto"/>
        <w:ind w:left="360" w:firstLine="360"/>
        <w:jc w:val="both"/>
      </w:pPr>
      <w:r w:rsidRPr="00DD27B9">
        <w:t xml:space="preserve">The employee with the administrator role can </w:t>
      </w:r>
      <w:r w:rsidR="00586A03">
        <w:t>view</w:t>
      </w:r>
      <w:r w:rsidRPr="00DD27B9">
        <w:t xml:space="preserve"> all </w:t>
      </w:r>
      <w:r w:rsidR="001F5594">
        <w:t xml:space="preserve">the </w:t>
      </w:r>
      <w:r w:rsidRPr="00DD27B9">
        <w:t>book</w:t>
      </w:r>
      <w:r w:rsidR="00AC26A2">
        <w:t xml:space="preserve">s </w:t>
      </w:r>
      <w:r w:rsidRPr="00DD27B9">
        <w:t xml:space="preserve">in the library and all members that </w:t>
      </w:r>
      <w:r w:rsidR="00885432">
        <w:t xml:space="preserve">is </w:t>
      </w:r>
      <w:r w:rsidRPr="00DD27B9">
        <w:t>register</w:t>
      </w:r>
      <w:r w:rsidR="00885432">
        <w:t>ed</w:t>
      </w:r>
      <w:r w:rsidRPr="00DD27B9">
        <w:t xml:space="preserve"> in the system. Besides that, the staff can view the </w:t>
      </w:r>
      <w:r w:rsidR="001F7AFA">
        <w:t>report of</w:t>
      </w:r>
      <w:r w:rsidR="00C728AA">
        <w:t xml:space="preserve"> </w:t>
      </w:r>
      <w:r w:rsidRPr="00DD27B9">
        <w:t>borrow</w:t>
      </w:r>
      <w:r w:rsidR="00C728AA">
        <w:t>ing</w:t>
      </w:r>
      <w:r w:rsidRPr="00DD27B9">
        <w:t xml:space="preserve"> transaction</w:t>
      </w:r>
      <w:r w:rsidR="006679BE">
        <w:t>s</w:t>
      </w:r>
      <w:r w:rsidRPr="00DD27B9">
        <w:t xml:space="preserve"> </w:t>
      </w:r>
      <w:r w:rsidR="00C728AA">
        <w:t>that has been</w:t>
      </w:r>
      <w:r w:rsidRPr="00DD27B9">
        <w:t xml:space="preserve"> accept</w:t>
      </w:r>
      <w:r w:rsidR="00C728AA">
        <w:t xml:space="preserve">ed </w:t>
      </w:r>
      <w:r w:rsidRPr="00DD27B9">
        <w:t>or still pending requests. For the accept</w:t>
      </w:r>
      <w:r w:rsidR="00DD230D">
        <w:t>ed</w:t>
      </w:r>
      <w:r w:rsidRPr="00DD27B9">
        <w:t xml:space="preserve"> transaction, the staff can choose month and year when the borrow</w:t>
      </w:r>
      <w:r w:rsidR="00DD3341">
        <w:t>ing transaction</w:t>
      </w:r>
      <w:r w:rsidRPr="00DD27B9">
        <w:t xml:space="preserve"> </w:t>
      </w:r>
      <w:r w:rsidR="00DD3341">
        <w:t>occur</w:t>
      </w:r>
      <w:r w:rsidRPr="00DD27B9">
        <w:t xml:space="preserve">, and the system will show all borrowed history based on the chosen month and year. </w:t>
      </w:r>
      <w:r w:rsidR="005F7791">
        <w:t xml:space="preserve">To view all </w:t>
      </w:r>
      <w:r w:rsidR="00F842BD">
        <w:t xml:space="preserve">the </w:t>
      </w:r>
      <w:r w:rsidR="005F7791">
        <w:t xml:space="preserve">borrowed book items </w:t>
      </w:r>
      <w:r w:rsidR="00954671">
        <w:t xml:space="preserve">for </w:t>
      </w:r>
      <w:r w:rsidR="005F7791">
        <w:t xml:space="preserve">each transaction, the </w:t>
      </w:r>
      <w:r w:rsidR="00D07C4C">
        <w:t>staff</w:t>
      </w:r>
      <w:r w:rsidR="005F7791">
        <w:t xml:space="preserve"> may click the borrowed history cell in the table and the system will show all</w:t>
      </w:r>
      <w:r w:rsidR="0078653F">
        <w:t xml:space="preserve"> the</w:t>
      </w:r>
      <w:r w:rsidR="005F7791">
        <w:t xml:space="preserve"> borrowed book items based on the chosen borrowed id in the cell</w:t>
      </w:r>
      <w:r w:rsidR="00A21D27">
        <w:t xml:space="preserve"> of the table</w:t>
      </w:r>
      <w:r w:rsidR="005F7791">
        <w:t>.</w:t>
      </w:r>
    </w:p>
    <w:tbl>
      <w:tblPr>
        <w:tblStyle w:val="TableGrid"/>
        <w:tblW w:w="9450" w:type="dxa"/>
        <w:tblInd w:w="445" w:type="dxa"/>
        <w:tblLook w:val="04A0" w:firstRow="1" w:lastRow="0" w:firstColumn="1" w:lastColumn="0" w:noHBand="0" w:noVBand="1"/>
      </w:tblPr>
      <w:tblGrid>
        <w:gridCol w:w="4320"/>
        <w:gridCol w:w="5130"/>
      </w:tblGrid>
      <w:tr w:rsidR="00D36CE2" w14:paraId="26865FD2" w14:textId="77777777" w:rsidTr="00AB7BB8">
        <w:trPr>
          <w:trHeight w:val="36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1508867" w14:textId="77777777" w:rsidR="00D36CE2" w:rsidRDefault="00D36CE2" w:rsidP="00AB7BB8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Variable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98D8DD1" w14:textId="77777777" w:rsidR="00D36CE2" w:rsidRDefault="00D36CE2" w:rsidP="00AB7BB8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Validation</w:t>
            </w:r>
          </w:p>
        </w:tc>
      </w:tr>
      <w:tr w:rsidR="00D36CE2" w14:paraId="7965A60B" w14:textId="77777777" w:rsidTr="00AB7BB8">
        <w:trPr>
          <w:trHeight w:val="36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6CD6A" w14:textId="77777777" w:rsidR="00D36CE2" w:rsidRDefault="00D36CE2" w:rsidP="00AB7BB8">
            <w:pPr>
              <w:rPr>
                <w:lang w:eastAsia="en-US"/>
              </w:rPr>
            </w:pPr>
            <w:r>
              <w:rPr>
                <w:lang w:eastAsia="en-US"/>
              </w:rPr>
              <w:t>Month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311FB" w14:textId="77777777" w:rsidR="00D36CE2" w:rsidRDefault="00D36CE2" w:rsidP="00AB7BB8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Must be valid month</w:t>
            </w:r>
          </w:p>
        </w:tc>
      </w:tr>
      <w:tr w:rsidR="00D36CE2" w14:paraId="6F4F750F" w14:textId="77777777" w:rsidTr="00AB7BB8">
        <w:trPr>
          <w:trHeight w:val="36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FE85C" w14:textId="77777777" w:rsidR="00D36CE2" w:rsidRDefault="00D36CE2" w:rsidP="00AB7BB8">
            <w:pPr>
              <w:rPr>
                <w:lang w:eastAsia="en-US"/>
              </w:rPr>
            </w:pPr>
            <w:r>
              <w:rPr>
                <w:lang w:eastAsia="en-US"/>
              </w:rPr>
              <w:t>Year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1EEB5" w14:textId="77777777" w:rsidR="00D36CE2" w:rsidRDefault="00D36CE2" w:rsidP="00AB7BB8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Must be valid year</w:t>
            </w:r>
          </w:p>
        </w:tc>
      </w:tr>
    </w:tbl>
    <w:p w14:paraId="42A31934" w14:textId="3A5A3A1B" w:rsidR="00DC0A0D" w:rsidRPr="002B198D" w:rsidRDefault="00BE770F" w:rsidP="004E5E4D">
      <w:pPr>
        <w:pStyle w:val="ListParagraph"/>
        <w:spacing w:before="240" w:line="360" w:lineRule="auto"/>
        <w:ind w:left="360" w:firstLine="360"/>
        <w:jc w:val="both"/>
      </w:pPr>
      <w:r w:rsidRPr="00BE770F">
        <w:t>For pending requests, the system will show all pending transactions that need to</w:t>
      </w:r>
      <w:r w:rsidR="00752A1D">
        <w:t xml:space="preserve"> be</w:t>
      </w:r>
      <w:r w:rsidRPr="00BE770F">
        <w:t xml:space="preserve"> </w:t>
      </w:r>
      <w:r w:rsidR="00752A1D" w:rsidRPr="00BE770F">
        <w:t>accept</w:t>
      </w:r>
      <w:r w:rsidR="00752A1D">
        <w:t>ed</w:t>
      </w:r>
      <w:r w:rsidRPr="00BE770F">
        <w:t xml:space="preserve"> by </w:t>
      </w:r>
      <w:r w:rsidR="00E0269A">
        <w:t xml:space="preserve">the </w:t>
      </w:r>
      <w:r w:rsidRPr="00BE770F">
        <w:t xml:space="preserve">staff. </w:t>
      </w:r>
      <w:r w:rsidR="00E60455">
        <w:t>T</w:t>
      </w:r>
      <w:r w:rsidRPr="00BE770F">
        <w:t xml:space="preserve">he staff can </w:t>
      </w:r>
      <w:r w:rsidR="00E60455">
        <w:t xml:space="preserve">also </w:t>
      </w:r>
      <w:r w:rsidRPr="00BE770F">
        <w:t>view all</w:t>
      </w:r>
      <w:r w:rsidR="00BF0E23">
        <w:t xml:space="preserve"> the</w:t>
      </w:r>
      <w:r w:rsidRPr="00BE770F">
        <w:t xml:space="preserve"> borrowed </w:t>
      </w:r>
      <w:r w:rsidR="00BF0E23">
        <w:t xml:space="preserve">book </w:t>
      </w:r>
      <w:r w:rsidR="001A11D6">
        <w:t xml:space="preserve">for </w:t>
      </w:r>
      <w:r w:rsidRPr="00BE770F">
        <w:t>each pending transaction.</w:t>
      </w:r>
    </w:p>
    <w:p w14:paraId="44E819FB" w14:textId="47A2910A" w:rsidR="00393AA2" w:rsidRDefault="00393AA2" w:rsidP="00393AA2">
      <w:pPr>
        <w:pStyle w:val="ListParagraph"/>
        <w:numPr>
          <w:ilvl w:val="0"/>
          <w:numId w:val="16"/>
        </w:numPr>
        <w:spacing w:before="240" w:line="360" w:lineRule="auto"/>
        <w:jc w:val="both"/>
        <w:rPr>
          <w:b/>
          <w:bCs/>
        </w:rPr>
      </w:pPr>
      <w:r w:rsidRPr="000854F2">
        <w:rPr>
          <w:b/>
          <w:bCs/>
        </w:rPr>
        <w:t xml:space="preserve">Purchasing </w:t>
      </w:r>
      <w:r w:rsidR="0059267F" w:rsidRPr="000854F2">
        <w:rPr>
          <w:b/>
          <w:bCs/>
        </w:rPr>
        <w:t>Staff</w:t>
      </w:r>
    </w:p>
    <w:p w14:paraId="02F3E076" w14:textId="6A6E2402" w:rsidR="00EB0F19" w:rsidRDefault="00EB0F19" w:rsidP="00BC7C2E">
      <w:pPr>
        <w:pStyle w:val="ListParagraph"/>
        <w:spacing w:before="240" w:line="360" w:lineRule="auto"/>
        <w:ind w:left="360" w:firstLine="360"/>
        <w:jc w:val="both"/>
      </w:pPr>
      <w:r w:rsidRPr="00EB0F19">
        <w:t xml:space="preserve">The </w:t>
      </w:r>
      <w:r>
        <w:t xml:space="preserve">employee with the purchasing role </w:t>
      </w:r>
      <w:proofErr w:type="gramStart"/>
      <w:r w:rsidR="00D61409">
        <w:t>is able to</w:t>
      </w:r>
      <w:proofErr w:type="gramEnd"/>
      <w:r w:rsidR="00D61409">
        <w:t xml:space="preserve"> </w:t>
      </w:r>
      <w:r w:rsidR="00195493">
        <w:t>view all book</w:t>
      </w:r>
      <w:r w:rsidR="00D57E47">
        <w:t>s</w:t>
      </w:r>
      <w:r w:rsidR="00195493">
        <w:t xml:space="preserve"> and </w:t>
      </w:r>
      <w:r w:rsidR="00BE36FE">
        <w:t>e</w:t>
      </w:r>
      <w:r w:rsidR="00C26C45" w:rsidRPr="00C26C45">
        <w:t xml:space="preserve">ach product </w:t>
      </w:r>
      <w:r w:rsidR="00D76F30">
        <w:t xml:space="preserve">that </w:t>
      </w:r>
      <w:r w:rsidR="00C26C45" w:rsidRPr="00C26C45">
        <w:t>has its</w:t>
      </w:r>
      <w:r w:rsidR="00F146C7">
        <w:t xml:space="preserve"> own</w:t>
      </w:r>
      <w:r w:rsidR="00C26C45" w:rsidRPr="00C26C45">
        <w:t xml:space="preserve"> information</w:t>
      </w:r>
      <w:r w:rsidR="00C26C45">
        <w:t xml:space="preserve">. </w:t>
      </w:r>
      <w:r w:rsidR="003717D0">
        <w:t>Sometime</w:t>
      </w:r>
      <w:r w:rsidR="00695DD8">
        <w:t>s</w:t>
      </w:r>
      <w:r w:rsidR="003717D0">
        <w:t xml:space="preserve">, the staff can </w:t>
      </w:r>
      <w:r w:rsidR="0090160D">
        <w:t xml:space="preserve">insert or </w:t>
      </w:r>
      <w:r w:rsidR="003717D0">
        <w:t>update information about the book</w:t>
      </w:r>
      <w:r w:rsidR="00431B6F">
        <w:t>.</w:t>
      </w:r>
      <w:r w:rsidR="0090160D">
        <w:t xml:space="preserve"> </w:t>
      </w:r>
      <w:r w:rsidR="00B72AFD" w:rsidRPr="00B72AFD">
        <w:t xml:space="preserve">The staff inputs all information about the book and check the ISBN number </w:t>
      </w:r>
      <w:r w:rsidR="00F23C28">
        <w:t>has been</w:t>
      </w:r>
      <w:r w:rsidR="00B72AFD" w:rsidRPr="00B72AFD">
        <w:t xml:space="preserve"> register</w:t>
      </w:r>
      <w:r w:rsidR="00F23C28">
        <w:t>ed</w:t>
      </w:r>
      <w:r w:rsidR="00B72AFD" w:rsidRPr="00B72AFD">
        <w:t xml:space="preserve"> or not. If the ISBN number exists, then update the information about the book and add</w:t>
      </w:r>
      <w:r w:rsidR="00CE6012">
        <w:t xml:space="preserve"> the</w:t>
      </w:r>
      <w:r w:rsidR="00B72AFD" w:rsidRPr="00B72AFD">
        <w:t xml:space="preserve"> quantity </w:t>
      </w:r>
      <w:r w:rsidR="00CB6F3A">
        <w:t xml:space="preserve">on the system </w:t>
      </w:r>
      <w:r w:rsidR="00B72AFD" w:rsidRPr="00B72AFD">
        <w:t>with input quantity</w:t>
      </w:r>
      <w:r w:rsidR="009A09BE">
        <w:t>. O</w:t>
      </w:r>
      <w:r w:rsidR="00B72AFD" w:rsidRPr="00B72AFD">
        <w:t>therwise, the system will insert a new book record.</w:t>
      </w:r>
      <w:r w:rsidR="00C2023A">
        <w:t xml:space="preserve"> The staff also can delete the book when the book is no longer exists in the library</w:t>
      </w:r>
      <w:r w:rsidR="00BE34AB">
        <w:t xml:space="preserve"> or borrow</w:t>
      </w:r>
      <w:r w:rsidR="005560C0">
        <w:t>ed</w:t>
      </w:r>
      <w:r w:rsidR="00CE6012">
        <w:t xml:space="preserve"> books record</w:t>
      </w:r>
      <w:r w:rsidR="005C4B2F">
        <w:t>.</w:t>
      </w:r>
    </w:p>
    <w:tbl>
      <w:tblPr>
        <w:tblStyle w:val="TableGrid"/>
        <w:tblW w:w="9450" w:type="dxa"/>
        <w:tblInd w:w="445" w:type="dxa"/>
        <w:tblLook w:val="04A0" w:firstRow="1" w:lastRow="0" w:firstColumn="1" w:lastColumn="0" w:noHBand="0" w:noVBand="1"/>
      </w:tblPr>
      <w:tblGrid>
        <w:gridCol w:w="4320"/>
        <w:gridCol w:w="5130"/>
      </w:tblGrid>
      <w:tr w:rsidR="00495AF1" w14:paraId="3D208416" w14:textId="77777777" w:rsidTr="003E5258">
        <w:trPr>
          <w:trHeight w:val="36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DC9B50D" w14:textId="77777777" w:rsidR="00495AF1" w:rsidRDefault="00495AF1" w:rsidP="00075299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Variable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E339D26" w14:textId="77777777" w:rsidR="00495AF1" w:rsidRDefault="00495AF1" w:rsidP="00075299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Validation</w:t>
            </w:r>
          </w:p>
        </w:tc>
      </w:tr>
      <w:tr w:rsidR="00495AF1" w14:paraId="7D1E16DF" w14:textId="77777777" w:rsidTr="003E5258">
        <w:trPr>
          <w:trHeight w:val="36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6BA3A" w14:textId="294B165E" w:rsidR="00495AF1" w:rsidRDefault="00804310" w:rsidP="00075299">
            <w:pPr>
              <w:rPr>
                <w:lang w:eastAsia="en-US"/>
              </w:rPr>
            </w:pPr>
            <w:r>
              <w:rPr>
                <w:lang w:eastAsia="en-US"/>
              </w:rPr>
              <w:t>Book Title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301EF" w14:textId="77777777" w:rsidR="00495AF1" w:rsidRDefault="00495AF1" w:rsidP="00075299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Cannot be empty</w:t>
            </w:r>
          </w:p>
        </w:tc>
      </w:tr>
      <w:tr w:rsidR="00495AF1" w14:paraId="2464AAF4" w14:textId="77777777" w:rsidTr="00F02FDB">
        <w:trPr>
          <w:trHeight w:val="57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05C2E" w14:textId="383B8511" w:rsidR="00495AF1" w:rsidRDefault="00804310" w:rsidP="00075299">
            <w:pPr>
              <w:rPr>
                <w:lang w:eastAsia="en-US"/>
              </w:rPr>
            </w:pPr>
            <w:r>
              <w:rPr>
                <w:lang w:eastAsia="en-US"/>
              </w:rPr>
              <w:t>Book Genre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C5CD5" w14:textId="77777777" w:rsidR="00495AF1" w:rsidRDefault="00495AF1" w:rsidP="00075299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Cannot be empty</w:t>
            </w:r>
          </w:p>
          <w:p w14:paraId="39BD0B3B" w14:textId="663B4736" w:rsidR="003B3202" w:rsidRDefault="003B3202" w:rsidP="00075299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Must be exists</w:t>
            </w:r>
          </w:p>
        </w:tc>
      </w:tr>
      <w:tr w:rsidR="00495AF1" w14:paraId="3E98A6A6" w14:textId="77777777" w:rsidTr="00F02FDB">
        <w:trPr>
          <w:trHeight w:val="864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F2849" w14:textId="0065B60F" w:rsidR="00495AF1" w:rsidRDefault="0012587E" w:rsidP="00075299">
            <w:pPr>
              <w:rPr>
                <w:lang w:eastAsia="en-US"/>
              </w:rPr>
            </w:pPr>
            <w:r>
              <w:rPr>
                <w:lang w:eastAsia="en-US"/>
              </w:rPr>
              <w:t>ISBN</w:t>
            </w:r>
            <w:r w:rsidR="00804310">
              <w:rPr>
                <w:lang w:eastAsia="en-US"/>
              </w:rPr>
              <w:t xml:space="preserve"> Number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AB842" w14:textId="3EA62AF4" w:rsidR="00E900EE" w:rsidRDefault="00E900EE" w:rsidP="00075299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Must be exists (for delete book)</w:t>
            </w:r>
          </w:p>
          <w:p w14:paraId="0BB9439A" w14:textId="51A690B8" w:rsidR="00495AF1" w:rsidRDefault="00495AF1" w:rsidP="00075299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Must be numeric</w:t>
            </w:r>
          </w:p>
          <w:p w14:paraId="5D631E92" w14:textId="7AE1DA14" w:rsidR="00495AF1" w:rsidRDefault="00E710E1" w:rsidP="00075299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Length m</w:t>
            </w:r>
            <w:r w:rsidR="00495AF1">
              <w:rPr>
                <w:lang w:eastAsia="en-US"/>
              </w:rPr>
              <w:t xml:space="preserve">ust be </w:t>
            </w:r>
            <w:r>
              <w:rPr>
                <w:lang w:eastAsia="en-US"/>
              </w:rPr>
              <w:t>between 10 and 13</w:t>
            </w:r>
          </w:p>
        </w:tc>
      </w:tr>
      <w:tr w:rsidR="00495AF1" w14:paraId="46AB0044" w14:textId="77777777" w:rsidTr="00F02FDB">
        <w:trPr>
          <w:trHeight w:val="57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DFF75" w14:textId="45800A54" w:rsidR="00495AF1" w:rsidRDefault="00804310" w:rsidP="00075299">
            <w:pPr>
              <w:rPr>
                <w:lang w:eastAsia="en-US"/>
              </w:rPr>
            </w:pPr>
            <w:r>
              <w:rPr>
                <w:lang w:eastAsia="en-US"/>
              </w:rPr>
              <w:t>Quantity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DD41D" w14:textId="77777777" w:rsidR="00495AF1" w:rsidRDefault="00495AF1" w:rsidP="00075299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Must be numeric</w:t>
            </w:r>
          </w:p>
          <w:p w14:paraId="703F479B" w14:textId="77777777" w:rsidR="00495AF1" w:rsidRDefault="00495AF1" w:rsidP="00075299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Must be above zero</w:t>
            </w:r>
          </w:p>
        </w:tc>
      </w:tr>
    </w:tbl>
    <w:p w14:paraId="3EFF6ED3" w14:textId="13A7C473" w:rsidR="00495AF1" w:rsidRDefault="0018267A" w:rsidP="00EB0F19">
      <w:pPr>
        <w:pStyle w:val="ListParagraph"/>
        <w:spacing w:before="240" w:line="360" w:lineRule="auto"/>
        <w:ind w:left="360"/>
        <w:jc w:val="both"/>
      </w:pPr>
      <w:r>
        <w:tab/>
      </w:r>
      <w:r w:rsidR="0056256C" w:rsidRPr="0056256C">
        <w:t>Sometime</w:t>
      </w:r>
      <w:r w:rsidR="00F508CA">
        <w:t>s</w:t>
      </w:r>
      <w:r>
        <w:t xml:space="preserve">, the </w:t>
      </w:r>
      <w:r w:rsidR="00A310C4">
        <w:t xml:space="preserve">staff </w:t>
      </w:r>
      <w:r>
        <w:t xml:space="preserve">purchases a new book that genre </w:t>
      </w:r>
      <w:r w:rsidR="001D339D">
        <w:t xml:space="preserve">type </w:t>
      </w:r>
      <w:r>
        <w:t xml:space="preserve">does not exist in the </w:t>
      </w:r>
      <w:r w:rsidR="00213FF7">
        <w:t>system</w:t>
      </w:r>
      <w:r w:rsidR="00DB075A">
        <w:t xml:space="preserve">, so the staff can insert a new genre to the </w:t>
      </w:r>
      <w:r w:rsidR="00220E2F">
        <w:t xml:space="preserve">system </w:t>
      </w:r>
      <w:r w:rsidR="00E56D92">
        <w:t>t</w:t>
      </w:r>
      <w:r w:rsidR="00E56D92" w:rsidRPr="00E56D92">
        <w:t>hen the staff can add a new book to the system</w:t>
      </w:r>
      <w:r w:rsidR="002A187A">
        <w:t xml:space="preserve"> and view available genre type in the system</w:t>
      </w:r>
      <w:r w:rsidR="00A22A31">
        <w:t>.</w:t>
      </w:r>
    </w:p>
    <w:tbl>
      <w:tblPr>
        <w:tblStyle w:val="TableGrid"/>
        <w:tblW w:w="9450" w:type="dxa"/>
        <w:tblInd w:w="445" w:type="dxa"/>
        <w:tblLook w:val="04A0" w:firstRow="1" w:lastRow="0" w:firstColumn="1" w:lastColumn="0" w:noHBand="0" w:noVBand="1"/>
      </w:tblPr>
      <w:tblGrid>
        <w:gridCol w:w="4320"/>
        <w:gridCol w:w="5130"/>
      </w:tblGrid>
      <w:tr w:rsidR="00AC6BEF" w14:paraId="3E17E37D" w14:textId="77777777" w:rsidTr="00C60EC1">
        <w:trPr>
          <w:trHeight w:val="36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EE4E54E" w14:textId="77777777" w:rsidR="00AC6BEF" w:rsidRDefault="00AC6BEF" w:rsidP="00211AE9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Variable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E3DA60C" w14:textId="77777777" w:rsidR="00AC6BEF" w:rsidRDefault="00AC6BEF" w:rsidP="00211AE9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Validation</w:t>
            </w:r>
          </w:p>
        </w:tc>
      </w:tr>
      <w:tr w:rsidR="008252FF" w14:paraId="0DFBFB62" w14:textId="77777777" w:rsidTr="00F02FDB">
        <w:trPr>
          <w:trHeight w:val="57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F170A" w14:textId="44EF4907" w:rsidR="008252FF" w:rsidRDefault="008252FF" w:rsidP="00211AE9">
            <w:pPr>
              <w:rPr>
                <w:lang w:eastAsia="en-US"/>
              </w:rPr>
            </w:pPr>
            <w:r>
              <w:rPr>
                <w:lang w:eastAsia="en-US"/>
              </w:rPr>
              <w:t>Genre Type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49103" w14:textId="77777777" w:rsidR="008252FF" w:rsidRDefault="008252FF" w:rsidP="00211AE9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Cannot be empty</w:t>
            </w:r>
          </w:p>
          <w:p w14:paraId="67A3B24C" w14:textId="6D1C05EA" w:rsidR="008252FF" w:rsidRDefault="008252FF" w:rsidP="00211AE9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Must be unique</w:t>
            </w:r>
          </w:p>
        </w:tc>
      </w:tr>
    </w:tbl>
    <w:p w14:paraId="06394517" w14:textId="0D9E2AD2" w:rsidR="00393AA2" w:rsidRDefault="00393AA2" w:rsidP="00393AA2">
      <w:pPr>
        <w:pStyle w:val="ListParagraph"/>
        <w:numPr>
          <w:ilvl w:val="0"/>
          <w:numId w:val="16"/>
        </w:numPr>
        <w:spacing w:before="240" w:line="360" w:lineRule="auto"/>
        <w:jc w:val="both"/>
        <w:rPr>
          <w:b/>
          <w:bCs/>
        </w:rPr>
      </w:pPr>
      <w:r w:rsidRPr="000854F2">
        <w:rPr>
          <w:b/>
          <w:bCs/>
        </w:rPr>
        <w:lastRenderedPageBreak/>
        <w:t>Human and Resource Management</w:t>
      </w:r>
      <w:r w:rsidR="003B167D" w:rsidRPr="000854F2">
        <w:rPr>
          <w:b/>
          <w:bCs/>
        </w:rPr>
        <w:t xml:space="preserve"> Staff</w:t>
      </w:r>
    </w:p>
    <w:p w14:paraId="07DD65C0" w14:textId="31A104EF" w:rsidR="00E43009" w:rsidRDefault="00E43009" w:rsidP="00E43009">
      <w:pPr>
        <w:pStyle w:val="ListParagraph"/>
        <w:spacing w:before="240" w:line="360" w:lineRule="auto"/>
        <w:ind w:left="360" w:firstLine="360"/>
        <w:jc w:val="both"/>
      </w:pPr>
      <w:r>
        <w:t xml:space="preserve">Human </w:t>
      </w:r>
      <w:r w:rsidR="001F2E40">
        <w:t xml:space="preserve">and resource </w:t>
      </w:r>
      <w:r w:rsidR="00BD4860">
        <w:t xml:space="preserve">management </w:t>
      </w:r>
      <w:r>
        <w:t xml:space="preserve">staff </w:t>
      </w:r>
      <w:r w:rsidR="00BE68E0">
        <w:t xml:space="preserve">are </w:t>
      </w:r>
      <w:r>
        <w:t xml:space="preserve">responsible to handle all the </w:t>
      </w:r>
      <w:proofErr w:type="gramStart"/>
      <w:r w:rsidR="006B271E">
        <w:t>employee</w:t>
      </w:r>
      <w:r w:rsidR="00D70DFF">
        <w:t>s</w:t>
      </w:r>
      <w:proofErr w:type="gramEnd"/>
      <w:r w:rsidR="006B271E">
        <w:t xml:space="preserve"> </w:t>
      </w:r>
      <w:r>
        <w:t xml:space="preserve">data. They can </w:t>
      </w:r>
      <w:r w:rsidR="00015DE3">
        <w:t xml:space="preserve">view all </w:t>
      </w:r>
      <w:r w:rsidR="00C44F02">
        <w:t>employees and</w:t>
      </w:r>
      <w:r w:rsidR="00C44F7A">
        <w:t xml:space="preserve"> </w:t>
      </w:r>
      <w:r w:rsidR="00815D73" w:rsidRPr="00815D73">
        <w:t>hired a new employee</w:t>
      </w:r>
      <w:r>
        <w:t>.</w:t>
      </w:r>
      <w:r w:rsidR="00DC5553">
        <w:t xml:space="preserve"> </w:t>
      </w:r>
      <w:r w:rsidR="004733C1">
        <w:t>W</w:t>
      </w:r>
      <w:r w:rsidR="00DC5553">
        <w:t xml:space="preserve">hen </w:t>
      </w:r>
      <w:r w:rsidR="00400989">
        <w:t xml:space="preserve">the </w:t>
      </w:r>
      <w:r w:rsidR="00DC5553">
        <w:t>staff</w:t>
      </w:r>
      <w:r w:rsidR="00CB41D8">
        <w:t xml:space="preserve"> </w:t>
      </w:r>
      <w:r w:rsidR="008E1377" w:rsidRPr="00815D73">
        <w:t>hired a new employee</w:t>
      </w:r>
      <w:r w:rsidR="00CB41D8">
        <w:t>, they must tell the manager to approve the request</w:t>
      </w:r>
      <w:r w:rsidR="001E07CD">
        <w:t>.</w:t>
      </w:r>
    </w:p>
    <w:tbl>
      <w:tblPr>
        <w:tblStyle w:val="TableGrid"/>
        <w:tblW w:w="9450" w:type="dxa"/>
        <w:tblInd w:w="445" w:type="dxa"/>
        <w:tblLook w:val="04A0" w:firstRow="1" w:lastRow="0" w:firstColumn="1" w:lastColumn="0" w:noHBand="0" w:noVBand="1"/>
      </w:tblPr>
      <w:tblGrid>
        <w:gridCol w:w="4320"/>
        <w:gridCol w:w="5130"/>
      </w:tblGrid>
      <w:tr w:rsidR="00683E30" w14:paraId="6AC441D1" w14:textId="77777777" w:rsidTr="00211AE9">
        <w:trPr>
          <w:trHeight w:val="36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605A114" w14:textId="77777777" w:rsidR="00683E30" w:rsidRDefault="00683E30" w:rsidP="00211AE9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Variable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101526F" w14:textId="77777777" w:rsidR="00683E30" w:rsidRDefault="00683E30" w:rsidP="00211AE9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Validation</w:t>
            </w:r>
          </w:p>
        </w:tc>
      </w:tr>
      <w:tr w:rsidR="00683E30" w14:paraId="50273EA9" w14:textId="77777777" w:rsidTr="00211AE9">
        <w:trPr>
          <w:trHeight w:val="36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DD26F" w14:textId="3452F440" w:rsidR="00683E30" w:rsidRDefault="00117203" w:rsidP="00211AE9">
            <w:pPr>
              <w:rPr>
                <w:lang w:eastAsia="en-US"/>
              </w:rPr>
            </w:pPr>
            <w:r>
              <w:rPr>
                <w:lang w:eastAsia="en-US"/>
              </w:rPr>
              <w:t>Employee Name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EA831" w14:textId="77777777" w:rsidR="00683E30" w:rsidRDefault="00683E30" w:rsidP="00211AE9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Cannot be empty</w:t>
            </w:r>
          </w:p>
        </w:tc>
      </w:tr>
      <w:tr w:rsidR="00683E30" w14:paraId="7B23B74F" w14:textId="77777777" w:rsidTr="00211AE9">
        <w:trPr>
          <w:trHeight w:val="57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BB197" w14:textId="2845379E" w:rsidR="00683E30" w:rsidRDefault="00117203" w:rsidP="00211AE9">
            <w:pPr>
              <w:rPr>
                <w:lang w:eastAsia="en-US"/>
              </w:rPr>
            </w:pPr>
            <w:r>
              <w:rPr>
                <w:lang w:eastAsia="en-US"/>
              </w:rPr>
              <w:t>Employee Username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89950" w14:textId="77777777" w:rsidR="00683E30" w:rsidRDefault="00683E30" w:rsidP="00211AE9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Cannot be empty</w:t>
            </w:r>
          </w:p>
          <w:p w14:paraId="1B1E7964" w14:textId="036C5FCE" w:rsidR="00683E30" w:rsidRDefault="005C6F84" w:rsidP="00211AE9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Must be unique</w:t>
            </w:r>
          </w:p>
        </w:tc>
      </w:tr>
      <w:tr w:rsidR="00683E30" w14:paraId="3A5DADCF" w14:textId="77777777" w:rsidTr="004D2426">
        <w:trPr>
          <w:trHeight w:val="57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C4491" w14:textId="7F37217C" w:rsidR="00683E30" w:rsidRDefault="00117203" w:rsidP="00211AE9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Employee </w:t>
            </w:r>
            <w:r w:rsidR="00D71B0A">
              <w:rPr>
                <w:lang w:eastAsia="en-US"/>
              </w:rPr>
              <w:t>Gender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0D13B" w14:textId="77777777" w:rsidR="00271651" w:rsidRDefault="00271651" w:rsidP="00271651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 xml:space="preserve">Cannot be empty </w:t>
            </w:r>
          </w:p>
          <w:p w14:paraId="23F2F2EA" w14:textId="60C602AF" w:rsidR="00683E30" w:rsidRDefault="00271651" w:rsidP="00271651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M</w:t>
            </w:r>
            <w:r w:rsidR="00683E30">
              <w:rPr>
                <w:lang w:eastAsia="en-US"/>
              </w:rPr>
              <w:t xml:space="preserve">ust be between </w:t>
            </w:r>
            <w:r>
              <w:rPr>
                <w:lang w:eastAsia="en-US"/>
              </w:rPr>
              <w:t xml:space="preserve">“Male” </w:t>
            </w:r>
            <w:r w:rsidR="00683E30">
              <w:rPr>
                <w:lang w:eastAsia="en-US"/>
              </w:rPr>
              <w:t xml:space="preserve">and </w:t>
            </w:r>
            <w:r>
              <w:rPr>
                <w:lang w:eastAsia="en-US"/>
              </w:rPr>
              <w:t>“Female”</w:t>
            </w:r>
          </w:p>
        </w:tc>
      </w:tr>
      <w:tr w:rsidR="00683E30" w14:paraId="69DC139C" w14:textId="77777777" w:rsidTr="004D2426">
        <w:trPr>
          <w:trHeight w:val="864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BDE2" w14:textId="094435EF" w:rsidR="00683E30" w:rsidRDefault="00D618C3" w:rsidP="00211AE9">
            <w:pPr>
              <w:rPr>
                <w:lang w:eastAsia="en-US"/>
              </w:rPr>
            </w:pPr>
            <w:r>
              <w:rPr>
                <w:lang w:eastAsia="en-US"/>
              </w:rPr>
              <w:t>Employee Salary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0C9FB" w14:textId="77777777" w:rsidR="00C029E3" w:rsidRDefault="00C029E3" w:rsidP="00211AE9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 xml:space="preserve">Cannot be empty </w:t>
            </w:r>
          </w:p>
          <w:p w14:paraId="0D3E5F38" w14:textId="219926C3" w:rsidR="00683E30" w:rsidRDefault="00683E30" w:rsidP="00211AE9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Must be numeric</w:t>
            </w:r>
          </w:p>
          <w:p w14:paraId="2CD7B233" w14:textId="1972FBCA" w:rsidR="00683E30" w:rsidRDefault="00683E30" w:rsidP="00211AE9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 xml:space="preserve">Must be above </w:t>
            </w:r>
            <w:r w:rsidR="003E42AE">
              <w:rPr>
                <w:lang w:eastAsia="en-US"/>
              </w:rPr>
              <w:t>10000</w:t>
            </w:r>
          </w:p>
        </w:tc>
      </w:tr>
    </w:tbl>
    <w:p w14:paraId="623456A4" w14:textId="12F7E406" w:rsidR="00393AA2" w:rsidRDefault="002D443A" w:rsidP="00393AA2">
      <w:pPr>
        <w:pStyle w:val="ListParagraph"/>
        <w:numPr>
          <w:ilvl w:val="0"/>
          <w:numId w:val="16"/>
        </w:numPr>
        <w:spacing w:before="240" w:line="360" w:lineRule="auto"/>
        <w:jc w:val="both"/>
        <w:rPr>
          <w:b/>
          <w:bCs/>
        </w:rPr>
      </w:pPr>
      <w:r w:rsidRPr="000854F2">
        <w:rPr>
          <w:b/>
          <w:bCs/>
        </w:rPr>
        <w:t>Manager</w:t>
      </w:r>
    </w:p>
    <w:p w14:paraId="6FFFB3D5" w14:textId="3F7B21A2" w:rsidR="006D49E7" w:rsidRDefault="006D49E7" w:rsidP="006D49E7">
      <w:pPr>
        <w:pStyle w:val="ListParagraph"/>
        <w:spacing w:line="360" w:lineRule="auto"/>
        <w:ind w:left="360" w:firstLine="360"/>
        <w:jc w:val="both"/>
      </w:pPr>
      <w:r>
        <w:t xml:space="preserve">To make the business run smoothly, Kevin will hire a manager for supervising and motivating employees. The manager can view </w:t>
      </w:r>
      <w:r w:rsidR="00EE486F">
        <w:t>report of the borrowing transactions</w:t>
      </w:r>
      <w:r>
        <w:t xml:space="preserve"> generated by the system. The transaction report includes all </w:t>
      </w:r>
      <w:r w:rsidR="00F974EA">
        <w:t xml:space="preserve">borrowed history </w:t>
      </w:r>
      <w:r>
        <w:t xml:space="preserve">recorded by the system each month for each year. The manager needs to choose month and year when the </w:t>
      </w:r>
      <w:r w:rsidR="000779BD">
        <w:t xml:space="preserve">borrowed </w:t>
      </w:r>
      <w:r>
        <w:t xml:space="preserve">happened, and the system will show all </w:t>
      </w:r>
      <w:r w:rsidR="00B84041">
        <w:t xml:space="preserve">borrowed history </w:t>
      </w:r>
      <w:r>
        <w:t>based on the chosen month and year. To view all</w:t>
      </w:r>
      <w:r w:rsidR="00155BDC">
        <w:t xml:space="preserve"> the</w:t>
      </w:r>
      <w:r>
        <w:t xml:space="preserve"> </w:t>
      </w:r>
      <w:r w:rsidR="00441500">
        <w:t xml:space="preserve">borrowed </w:t>
      </w:r>
      <w:r w:rsidR="00555FF9">
        <w:t xml:space="preserve">book </w:t>
      </w:r>
      <w:r w:rsidR="00B2491E">
        <w:t>ite</w:t>
      </w:r>
      <w:r w:rsidR="00D756D4">
        <w:t>m</w:t>
      </w:r>
      <w:r w:rsidR="00ED2BD7">
        <w:t>s</w:t>
      </w:r>
      <w:r w:rsidR="003C04F6">
        <w:t xml:space="preserve"> each transaction</w:t>
      </w:r>
      <w:r>
        <w:t xml:space="preserve">, the manager may click the </w:t>
      </w:r>
      <w:r w:rsidR="00754320">
        <w:t xml:space="preserve">borrowed history </w:t>
      </w:r>
      <w:r>
        <w:t xml:space="preserve">cell in the table and the system will show all </w:t>
      </w:r>
      <w:r w:rsidR="00441E14">
        <w:t xml:space="preserve">the </w:t>
      </w:r>
      <w:r w:rsidR="00976F73">
        <w:t>borrowed book</w:t>
      </w:r>
      <w:r w:rsidR="00441E14">
        <w:t xml:space="preserve">s </w:t>
      </w:r>
      <w:r>
        <w:t xml:space="preserve">based on the chosen </w:t>
      </w:r>
      <w:r w:rsidR="0007274D">
        <w:t xml:space="preserve">borrowed </w:t>
      </w:r>
      <w:r>
        <w:t xml:space="preserve">id in the cell. </w:t>
      </w:r>
    </w:p>
    <w:tbl>
      <w:tblPr>
        <w:tblStyle w:val="TableGrid"/>
        <w:tblW w:w="9450" w:type="dxa"/>
        <w:tblInd w:w="445" w:type="dxa"/>
        <w:tblLook w:val="04A0" w:firstRow="1" w:lastRow="0" w:firstColumn="1" w:lastColumn="0" w:noHBand="0" w:noVBand="1"/>
      </w:tblPr>
      <w:tblGrid>
        <w:gridCol w:w="4320"/>
        <w:gridCol w:w="5130"/>
      </w:tblGrid>
      <w:tr w:rsidR="00E02487" w14:paraId="2F0AC5C3" w14:textId="77777777" w:rsidTr="00211AE9">
        <w:trPr>
          <w:trHeight w:val="36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5D89808" w14:textId="77777777" w:rsidR="00E02487" w:rsidRDefault="00E02487" w:rsidP="00211AE9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Variable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14D56E1" w14:textId="77777777" w:rsidR="00E02487" w:rsidRDefault="00E02487" w:rsidP="00211AE9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Validation</w:t>
            </w:r>
          </w:p>
        </w:tc>
      </w:tr>
      <w:tr w:rsidR="00E02487" w14:paraId="0A7DDEEF" w14:textId="77777777" w:rsidTr="00211AE9">
        <w:trPr>
          <w:trHeight w:val="36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1A361" w14:textId="4034653D" w:rsidR="00E02487" w:rsidRDefault="00184BD8" w:rsidP="00211AE9">
            <w:pPr>
              <w:rPr>
                <w:lang w:eastAsia="en-US"/>
              </w:rPr>
            </w:pPr>
            <w:r>
              <w:rPr>
                <w:lang w:eastAsia="en-US"/>
              </w:rPr>
              <w:t>Month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59C67" w14:textId="185E1249" w:rsidR="001B70B3" w:rsidRDefault="001B70B3" w:rsidP="001B70B3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Must be valid month</w:t>
            </w:r>
          </w:p>
        </w:tc>
      </w:tr>
      <w:tr w:rsidR="00E02487" w14:paraId="20DC63C6" w14:textId="77777777" w:rsidTr="002416CB">
        <w:trPr>
          <w:trHeight w:val="36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E1D31" w14:textId="22CCD4BC" w:rsidR="00E02487" w:rsidRDefault="00184BD8" w:rsidP="00211AE9">
            <w:pPr>
              <w:rPr>
                <w:lang w:eastAsia="en-US"/>
              </w:rPr>
            </w:pPr>
            <w:r>
              <w:rPr>
                <w:lang w:eastAsia="en-US"/>
              </w:rPr>
              <w:t>Year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F3977" w14:textId="769A733F" w:rsidR="00E02487" w:rsidRDefault="00E233A7" w:rsidP="00211AE9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Must be valid year</w:t>
            </w:r>
          </w:p>
        </w:tc>
      </w:tr>
    </w:tbl>
    <w:p w14:paraId="68417424" w14:textId="2007E00B" w:rsidR="005F7FAB" w:rsidRDefault="005F7FAB" w:rsidP="003772D1">
      <w:pPr>
        <w:pStyle w:val="ListParagraph"/>
        <w:spacing w:before="240" w:line="360" w:lineRule="auto"/>
        <w:ind w:left="360" w:firstLine="360"/>
        <w:jc w:val="both"/>
      </w:pPr>
      <w:r>
        <w:t>Besides that, the manager can also view employees, hired employees, accept a new employee request, fired employees, and view membership.</w:t>
      </w:r>
    </w:p>
    <w:tbl>
      <w:tblPr>
        <w:tblStyle w:val="TableGrid"/>
        <w:tblW w:w="9450" w:type="dxa"/>
        <w:tblInd w:w="445" w:type="dxa"/>
        <w:tblLook w:val="04A0" w:firstRow="1" w:lastRow="0" w:firstColumn="1" w:lastColumn="0" w:noHBand="0" w:noVBand="1"/>
      </w:tblPr>
      <w:tblGrid>
        <w:gridCol w:w="4320"/>
        <w:gridCol w:w="5130"/>
      </w:tblGrid>
      <w:tr w:rsidR="006769D8" w14:paraId="7763D177" w14:textId="77777777" w:rsidTr="00211AE9">
        <w:trPr>
          <w:trHeight w:val="36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AC6D4DF" w14:textId="77777777" w:rsidR="006769D8" w:rsidRDefault="006769D8" w:rsidP="00211AE9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Variable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8E15416" w14:textId="77777777" w:rsidR="006769D8" w:rsidRDefault="006769D8" w:rsidP="00211AE9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Validation</w:t>
            </w:r>
          </w:p>
        </w:tc>
      </w:tr>
      <w:tr w:rsidR="001F045F" w14:paraId="62B7976A" w14:textId="77777777" w:rsidTr="001F045F">
        <w:trPr>
          <w:trHeight w:val="57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358B2" w14:textId="4DDF9D5D" w:rsidR="001F045F" w:rsidRDefault="001F045F" w:rsidP="00211AE9">
            <w:pPr>
              <w:rPr>
                <w:lang w:eastAsia="en-US"/>
              </w:rPr>
            </w:pPr>
            <w:r>
              <w:rPr>
                <w:lang w:eastAsia="en-US"/>
              </w:rPr>
              <w:t>Employee Id</w:t>
            </w:r>
            <w:r w:rsidR="001A12E2">
              <w:rPr>
                <w:lang w:eastAsia="en-US"/>
              </w:rPr>
              <w:t xml:space="preserve"> (Accept &amp; Fired)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3E126" w14:textId="64EE1E58" w:rsidR="001F045F" w:rsidRDefault="00372267" w:rsidP="00211AE9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Must be chosen</w:t>
            </w:r>
          </w:p>
          <w:p w14:paraId="48AE531F" w14:textId="62622477" w:rsidR="00372267" w:rsidRDefault="00372267" w:rsidP="00211AE9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Must be exists</w:t>
            </w:r>
          </w:p>
        </w:tc>
      </w:tr>
      <w:tr w:rsidR="006769D8" w14:paraId="4F118FE5" w14:textId="77777777" w:rsidTr="001F045F">
        <w:trPr>
          <w:trHeight w:val="57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7BDA3" w14:textId="5D8240B3" w:rsidR="006769D8" w:rsidRDefault="00DC1C10" w:rsidP="00211AE9">
            <w:pPr>
              <w:rPr>
                <w:lang w:eastAsia="en-US"/>
              </w:rPr>
            </w:pPr>
            <w:r>
              <w:rPr>
                <w:lang w:eastAsia="en-US"/>
              </w:rPr>
              <w:t>Employee Status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F57AE" w14:textId="456FEDB7" w:rsidR="00A5386D" w:rsidRDefault="006769D8" w:rsidP="00211AE9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 xml:space="preserve">Must be </w:t>
            </w:r>
            <w:r w:rsidR="00DC1C10">
              <w:rPr>
                <w:lang w:eastAsia="en-US"/>
              </w:rPr>
              <w:t>“</w:t>
            </w:r>
            <w:r w:rsidR="00F83847">
              <w:rPr>
                <w:lang w:eastAsia="en-US"/>
              </w:rPr>
              <w:t>Pending</w:t>
            </w:r>
            <w:r w:rsidR="00DC1C10">
              <w:rPr>
                <w:lang w:eastAsia="en-US"/>
              </w:rPr>
              <w:t>”</w:t>
            </w:r>
            <w:r w:rsidR="005F4C70">
              <w:rPr>
                <w:lang w:eastAsia="en-US"/>
              </w:rPr>
              <w:t xml:space="preserve"> (for accept employee)</w:t>
            </w:r>
          </w:p>
          <w:p w14:paraId="65E2F659" w14:textId="4C7ECEBA" w:rsidR="006769D8" w:rsidRDefault="00A5386D" w:rsidP="00211AE9">
            <w:pPr>
              <w:pStyle w:val="ListParagraph"/>
              <w:numPr>
                <w:ilvl w:val="0"/>
                <w:numId w:val="17"/>
              </w:numPr>
              <w:ind w:left="331"/>
              <w:rPr>
                <w:lang w:eastAsia="en-US"/>
              </w:rPr>
            </w:pPr>
            <w:r>
              <w:rPr>
                <w:lang w:eastAsia="en-US"/>
              </w:rPr>
              <w:t>Must be “</w:t>
            </w:r>
            <w:r w:rsidR="002D3EE0">
              <w:rPr>
                <w:lang w:eastAsia="en-US"/>
              </w:rPr>
              <w:t>Active</w:t>
            </w:r>
            <w:r>
              <w:rPr>
                <w:lang w:eastAsia="en-US"/>
              </w:rPr>
              <w:t>”</w:t>
            </w:r>
            <w:r w:rsidR="005F4C70">
              <w:rPr>
                <w:lang w:eastAsia="en-US"/>
              </w:rPr>
              <w:t xml:space="preserve"> (for fired employee)</w:t>
            </w:r>
            <w:r w:rsidR="00DC1C10">
              <w:rPr>
                <w:lang w:eastAsia="en-US"/>
              </w:rPr>
              <w:t xml:space="preserve"> </w:t>
            </w:r>
          </w:p>
        </w:tc>
      </w:tr>
    </w:tbl>
    <w:p w14:paraId="4A8CD19F" w14:textId="6F248CFB" w:rsidR="00CC3EDF" w:rsidRDefault="00CC3EDF" w:rsidP="00F306B2">
      <w:pPr>
        <w:spacing w:before="240" w:line="360" w:lineRule="auto"/>
        <w:jc w:val="center"/>
      </w:pPr>
      <w:r>
        <w:t>***</w:t>
      </w:r>
    </w:p>
    <w:p w14:paraId="5CAD98C8" w14:textId="77777777" w:rsidR="001F32AD" w:rsidRDefault="001F32AD">
      <w:pPr>
        <w:spacing w:after="200" w:line="276" w:lineRule="auto"/>
      </w:pPr>
      <w:r>
        <w:br w:type="page"/>
      </w:r>
    </w:p>
    <w:p w14:paraId="36A4C09F" w14:textId="52CB4F4A" w:rsidR="00CD6830" w:rsidRDefault="00CD6830" w:rsidP="00C4158B">
      <w:pPr>
        <w:spacing w:line="360" w:lineRule="auto"/>
        <w:ind w:firstLine="720"/>
        <w:jc w:val="both"/>
      </w:pPr>
      <w:r>
        <w:lastRenderedPageBreak/>
        <w:t>To help you design the program, Mr. Kevin already hire Budi, a System Analyst, to provide you with the design of the program based on the requirement and the business flow above. You can open “</w:t>
      </w:r>
      <w:proofErr w:type="spellStart"/>
      <w:r w:rsidR="00F311B2">
        <w:rPr>
          <w:b/>
          <w:bCs/>
        </w:rPr>
        <w:t>sweebook</w:t>
      </w:r>
      <w:r w:rsidRPr="002A378E">
        <w:rPr>
          <w:b/>
          <w:bCs/>
        </w:rPr>
        <w:t>.vpp</w:t>
      </w:r>
      <w:proofErr w:type="spellEnd"/>
      <w:r>
        <w:t>” to view the diagram designed by Mr. Budi.</w:t>
      </w:r>
    </w:p>
    <w:p w14:paraId="75227A52" w14:textId="77777777" w:rsidR="00CC3EDF" w:rsidRDefault="00CC3EDF" w:rsidP="00C4158B">
      <w:pPr>
        <w:spacing w:line="360" w:lineRule="auto"/>
        <w:jc w:val="center"/>
      </w:pPr>
      <w:r>
        <w:t>***</w:t>
      </w:r>
    </w:p>
    <w:p w14:paraId="46BB9D6A" w14:textId="77777777" w:rsidR="00CC3EDF" w:rsidRDefault="00CC3EDF" w:rsidP="001B1583">
      <w:pPr>
        <w:spacing w:line="360" w:lineRule="auto"/>
        <w:ind w:firstLine="720"/>
        <w:jc w:val="both"/>
      </w:pPr>
      <w:r>
        <w:t>As a programmer, Mr. Kevin wants you to develop the application with the following requirement:</w:t>
      </w:r>
    </w:p>
    <w:p w14:paraId="2692CEA4" w14:textId="77777777" w:rsidR="00CC3EDF" w:rsidRDefault="00CC3EDF" w:rsidP="001B1583">
      <w:pPr>
        <w:pStyle w:val="ListParagraph"/>
        <w:numPr>
          <w:ilvl w:val="0"/>
          <w:numId w:val="13"/>
        </w:numPr>
        <w:spacing w:after="160" w:line="360" w:lineRule="auto"/>
        <w:jc w:val="both"/>
      </w:pPr>
      <w:r>
        <w:t>The application must be build using Java-based Programming with MVC (Model View Controller) architecture for a better development process</w:t>
      </w:r>
    </w:p>
    <w:p w14:paraId="690E28F7" w14:textId="47BCF63E" w:rsidR="00CC3EDF" w:rsidRDefault="00CC3EDF" w:rsidP="001B1583">
      <w:pPr>
        <w:pStyle w:val="ListParagraph"/>
        <w:numPr>
          <w:ilvl w:val="0"/>
          <w:numId w:val="14"/>
        </w:numPr>
        <w:spacing w:after="160" w:line="360" w:lineRule="auto"/>
        <w:jc w:val="both"/>
      </w:pPr>
      <w:r>
        <w:t>Model</w:t>
      </w:r>
    </w:p>
    <w:p w14:paraId="1D417F60" w14:textId="759FA8FD" w:rsidR="00850F5F" w:rsidRDefault="00850F5F" w:rsidP="001B1583">
      <w:pPr>
        <w:pStyle w:val="ListParagraph"/>
        <w:spacing w:after="240" w:line="360" w:lineRule="auto"/>
        <w:jc w:val="both"/>
        <w:rPr>
          <w:color w:val="000000"/>
        </w:rPr>
      </w:pPr>
      <w:r w:rsidRPr="00C546AD">
        <w:rPr>
          <w:color w:val="000000"/>
        </w:rPr>
        <w:t xml:space="preserve">The model layer is responsible for </w:t>
      </w:r>
      <w:r w:rsidRPr="00C546AD">
        <w:rPr>
          <w:b/>
          <w:bCs/>
          <w:color w:val="000000"/>
        </w:rPr>
        <w:t>representing concepts</w:t>
      </w:r>
      <w:r w:rsidRPr="00C546AD">
        <w:rPr>
          <w:color w:val="000000"/>
        </w:rPr>
        <w:t xml:space="preserve"> in the business or information about the business situation.</w:t>
      </w:r>
      <w:r>
        <w:rPr>
          <w:color w:val="000000"/>
        </w:rPr>
        <w:t xml:space="preserve"> </w:t>
      </w:r>
      <w:r w:rsidR="00FD0761">
        <w:rPr>
          <w:color w:val="000000"/>
        </w:rPr>
        <w:t>Besides</w:t>
      </w:r>
      <w:r>
        <w:rPr>
          <w:color w:val="000000"/>
        </w:rPr>
        <w:t xml:space="preserve"> that, </w:t>
      </w:r>
      <w:r w:rsidR="00DA5405">
        <w:rPr>
          <w:color w:val="000000"/>
        </w:rPr>
        <w:t xml:space="preserve">the </w:t>
      </w:r>
      <w:r>
        <w:rPr>
          <w:color w:val="000000"/>
        </w:rPr>
        <w:t xml:space="preserve">model layer also responsible for </w:t>
      </w:r>
      <w:r w:rsidRPr="00365D57">
        <w:rPr>
          <w:b/>
          <w:bCs/>
          <w:color w:val="000000"/>
        </w:rPr>
        <w:t>giving access to the database</w:t>
      </w:r>
      <w:r>
        <w:rPr>
          <w:color w:val="000000"/>
        </w:rPr>
        <w:t xml:space="preserve"> via its public interfaces to acquiring and manipulating references to preexisting domain objects. </w:t>
      </w:r>
    </w:p>
    <w:p w14:paraId="2E8A777C" w14:textId="77777777" w:rsidR="00CC3EDF" w:rsidRDefault="00CC3EDF" w:rsidP="001B1583">
      <w:pPr>
        <w:pStyle w:val="ListParagraph"/>
        <w:numPr>
          <w:ilvl w:val="0"/>
          <w:numId w:val="14"/>
        </w:numPr>
        <w:spacing w:after="160" w:line="360" w:lineRule="auto"/>
        <w:jc w:val="both"/>
      </w:pPr>
      <w:r>
        <w:t>View</w:t>
      </w:r>
    </w:p>
    <w:p w14:paraId="11168D1E" w14:textId="38E7DF66" w:rsidR="00CC3EDF" w:rsidRDefault="00FD0761" w:rsidP="001B1583">
      <w:pPr>
        <w:pStyle w:val="ListParagraph"/>
        <w:spacing w:after="160" w:line="360" w:lineRule="auto"/>
        <w:jc w:val="both"/>
      </w:pPr>
      <w:r w:rsidRPr="00C546AD">
        <w:rPr>
          <w:color w:val="000000"/>
        </w:rPr>
        <w:t xml:space="preserve">View layer, or Presentation Layer, is responsible for showing information to the user and interpreting the user's commands. This layer is the home for </w:t>
      </w:r>
      <w:r w:rsidRPr="00104521">
        <w:rPr>
          <w:b/>
          <w:bCs/>
          <w:color w:val="000000"/>
        </w:rPr>
        <w:t>all user interfaces</w:t>
      </w:r>
      <w:r w:rsidRPr="00C546AD">
        <w:rPr>
          <w:color w:val="000000"/>
        </w:rPr>
        <w:t xml:space="preserve"> in the project.</w:t>
      </w:r>
    </w:p>
    <w:p w14:paraId="29306CCD" w14:textId="77777777" w:rsidR="00CC3EDF" w:rsidRDefault="00CC3EDF" w:rsidP="001B1583">
      <w:pPr>
        <w:pStyle w:val="ListParagraph"/>
        <w:numPr>
          <w:ilvl w:val="0"/>
          <w:numId w:val="14"/>
        </w:numPr>
        <w:spacing w:after="160" w:line="360" w:lineRule="auto"/>
        <w:jc w:val="both"/>
      </w:pPr>
      <w:r>
        <w:t>Controller</w:t>
      </w:r>
    </w:p>
    <w:p w14:paraId="41CAB117" w14:textId="3C5D91FD" w:rsidR="00CC3EDF" w:rsidRDefault="00E93DA0" w:rsidP="001B1583">
      <w:pPr>
        <w:pStyle w:val="ListParagraph"/>
        <w:spacing w:after="160" w:line="360" w:lineRule="auto"/>
        <w:jc w:val="both"/>
      </w:pPr>
      <w:r w:rsidRPr="00C546AD">
        <w:rPr>
          <w:color w:val="000000"/>
        </w:rPr>
        <w:t xml:space="preserve">This layer is responsible to </w:t>
      </w:r>
      <w:r w:rsidRPr="00C546AD">
        <w:rPr>
          <w:b/>
          <w:color w:val="000000"/>
        </w:rPr>
        <w:t>validate</w:t>
      </w:r>
      <w:r w:rsidRPr="00C546AD">
        <w:rPr>
          <w:color w:val="000000"/>
        </w:rPr>
        <w:t xml:space="preserve"> all input from the view layer</w:t>
      </w:r>
      <w:r>
        <w:rPr>
          <w:color w:val="000000"/>
        </w:rPr>
        <w:t xml:space="preserve"> and </w:t>
      </w:r>
      <w:r w:rsidRPr="00365D57">
        <w:rPr>
          <w:b/>
          <w:bCs/>
          <w:color w:val="000000"/>
        </w:rPr>
        <w:t>all business logics</w:t>
      </w:r>
      <w:r>
        <w:rPr>
          <w:color w:val="000000"/>
        </w:rPr>
        <w:t xml:space="preserve"> are implemented in the controller layer. </w:t>
      </w:r>
      <w:r w:rsidRPr="00C546AD">
        <w:rPr>
          <w:color w:val="000000"/>
        </w:rPr>
        <w:t xml:space="preserve">It also responsible for </w:t>
      </w:r>
      <w:r w:rsidRPr="00C546AD">
        <w:rPr>
          <w:b/>
          <w:color w:val="000000"/>
        </w:rPr>
        <w:t>delegating request</w:t>
      </w:r>
      <w:r w:rsidRPr="00C546AD">
        <w:rPr>
          <w:color w:val="000000"/>
        </w:rPr>
        <w:t>s from the user to the lower layer for further processing</w:t>
      </w:r>
      <w:r>
        <w:rPr>
          <w:color w:val="000000"/>
        </w:rPr>
        <w:t>.</w:t>
      </w:r>
    </w:p>
    <w:p w14:paraId="17F8972D" w14:textId="17EA127D" w:rsidR="00CC3EDF" w:rsidRDefault="00CC3EDF" w:rsidP="001B1583">
      <w:pPr>
        <w:pStyle w:val="ListParagraph"/>
        <w:numPr>
          <w:ilvl w:val="0"/>
          <w:numId w:val="13"/>
        </w:numPr>
        <w:spacing w:after="160" w:line="360" w:lineRule="auto"/>
        <w:jc w:val="both"/>
      </w:pPr>
      <w:r>
        <w:t xml:space="preserve">The database </w:t>
      </w:r>
      <w:r w:rsidR="005E74DB">
        <w:t xml:space="preserve">engine </w:t>
      </w:r>
      <w:r>
        <w:t xml:space="preserve">must be using </w:t>
      </w:r>
      <w:r w:rsidRPr="00D04D11">
        <w:rPr>
          <w:b/>
          <w:bCs/>
        </w:rPr>
        <w:t>MySQL</w:t>
      </w:r>
      <w:r w:rsidR="00AA4621">
        <w:rPr>
          <w:b/>
          <w:bCs/>
        </w:rPr>
        <w:t xml:space="preserve"> </w:t>
      </w:r>
      <w:r w:rsidR="00AA4621" w:rsidRPr="00AA4621">
        <w:t>and</w:t>
      </w:r>
      <w:r w:rsidR="00AA4621">
        <w:rPr>
          <w:b/>
          <w:bCs/>
        </w:rPr>
        <w:t xml:space="preserve"> </w:t>
      </w:r>
      <w:r w:rsidR="00AA4621" w:rsidRPr="00EA23D6">
        <w:t>using</w:t>
      </w:r>
      <w:r w:rsidR="00AA4621">
        <w:rPr>
          <w:b/>
          <w:bCs/>
        </w:rPr>
        <w:t xml:space="preserve"> </w:t>
      </w:r>
      <w:r w:rsidR="00AA4621" w:rsidRPr="00B05E37">
        <w:t>the provided</w:t>
      </w:r>
      <w:r w:rsidR="00AA4621">
        <w:rPr>
          <w:b/>
          <w:bCs/>
        </w:rPr>
        <w:t xml:space="preserve"> SQL file</w:t>
      </w:r>
    </w:p>
    <w:p w14:paraId="36CC4854" w14:textId="77777777" w:rsidR="00CC3EDF" w:rsidRDefault="00CC3EDF" w:rsidP="001B1583">
      <w:pPr>
        <w:pStyle w:val="ListParagraph"/>
        <w:numPr>
          <w:ilvl w:val="0"/>
          <w:numId w:val="13"/>
        </w:numPr>
        <w:spacing w:after="160" w:line="360" w:lineRule="auto"/>
        <w:jc w:val="both"/>
      </w:pPr>
      <w:r>
        <w:t xml:space="preserve">The application must have an </w:t>
      </w:r>
      <w:r w:rsidRPr="00D04D11">
        <w:rPr>
          <w:b/>
          <w:bCs/>
        </w:rPr>
        <w:t>authenticated user based on roles</w:t>
      </w:r>
    </w:p>
    <w:p w14:paraId="472C87DE" w14:textId="24DC3FC8" w:rsidR="00E932C2" w:rsidRDefault="0059214E" w:rsidP="001B1583">
      <w:pPr>
        <w:pStyle w:val="ListParagraph"/>
        <w:numPr>
          <w:ilvl w:val="0"/>
          <w:numId w:val="13"/>
        </w:numPr>
        <w:spacing w:after="160" w:line="360" w:lineRule="auto"/>
        <w:jc w:val="both"/>
      </w:pPr>
      <w:r>
        <w:t xml:space="preserve">For </w:t>
      </w:r>
      <w:r w:rsidR="00E932C2">
        <w:t xml:space="preserve">better security, all </w:t>
      </w:r>
      <w:r w:rsidR="00E932C2" w:rsidRPr="00FD706C">
        <w:rPr>
          <w:b/>
          <w:bCs/>
        </w:rPr>
        <w:t xml:space="preserve">id </w:t>
      </w:r>
      <w:r w:rsidR="00E932C2">
        <w:t xml:space="preserve">must be using </w:t>
      </w:r>
      <w:r w:rsidR="00E932C2" w:rsidRPr="00FD706C">
        <w:rPr>
          <w:b/>
          <w:bCs/>
        </w:rPr>
        <w:t>UUID</w:t>
      </w:r>
      <w:r w:rsidR="00E932C2">
        <w:t xml:space="preserve"> (</w:t>
      </w:r>
      <w:r w:rsidR="00E932C2" w:rsidRPr="00FD706C">
        <w:rPr>
          <w:b/>
          <w:bCs/>
        </w:rPr>
        <w:t>Universally Unique Identifier</w:t>
      </w:r>
      <w:r w:rsidR="00E932C2">
        <w:t>)</w:t>
      </w:r>
      <w:r w:rsidR="002C0D4B">
        <w:t xml:space="preserve"> and </w:t>
      </w:r>
      <w:r w:rsidR="002C0D4B" w:rsidRPr="00FD706C">
        <w:rPr>
          <w:b/>
          <w:bCs/>
        </w:rPr>
        <w:t>do not store the password as plain text</w:t>
      </w:r>
    </w:p>
    <w:p w14:paraId="55FF9415" w14:textId="75332C04" w:rsidR="00CC3EDF" w:rsidRDefault="00CC3EDF" w:rsidP="001B1583">
      <w:pPr>
        <w:pStyle w:val="ListParagraph"/>
        <w:numPr>
          <w:ilvl w:val="0"/>
          <w:numId w:val="13"/>
        </w:numPr>
        <w:spacing w:after="160" w:line="360" w:lineRule="auto"/>
        <w:jc w:val="both"/>
      </w:pPr>
      <w:r>
        <w:t>The application must minimalize human error with great user experiences</w:t>
      </w:r>
    </w:p>
    <w:p w14:paraId="48E0D41A" w14:textId="77777777" w:rsidR="00CC3EDF" w:rsidRDefault="00CC3EDF" w:rsidP="001B1583">
      <w:pPr>
        <w:pStyle w:val="ListParagraph"/>
        <w:numPr>
          <w:ilvl w:val="0"/>
          <w:numId w:val="13"/>
        </w:numPr>
        <w:spacing w:after="160" w:line="360" w:lineRule="auto"/>
        <w:jc w:val="both"/>
      </w:pPr>
      <w:r>
        <w:t>The application must be made based on the analysis diagram that provided by Mr. Budi, but you may add additional components in the system based on your assumption</w:t>
      </w:r>
    </w:p>
    <w:p w14:paraId="7435C78D" w14:textId="77777777" w:rsidR="00CC3EDF" w:rsidRDefault="00CC3EDF" w:rsidP="001B1583">
      <w:pPr>
        <w:pStyle w:val="ListParagraph"/>
        <w:numPr>
          <w:ilvl w:val="0"/>
          <w:numId w:val="13"/>
        </w:numPr>
        <w:spacing w:after="160" w:line="360" w:lineRule="auto"/>
        <w:jc w:val="both"/>
      </w:pPr>
      <w:r>
        <w:t>Documentation for the application:</w:t>
      </w:r>
    </w:p>
    <w:p w14:paraId="4E3571D2" w14:textId="77777777" w:rsidR="00CC3EDF" w:rsidRDefault="00CC3EDF" w:rsidP="001B1583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b/>
        </w:rPr>
      </w:pPr>
      <w:r>
        <w:t>The guide for using the application</w:t>
      </w:r>
    </w:p>
    <w:p w14:paraId="735C5A08" w14:textId="57D6DB0B" w:rsidR="00CC3EDF" w:rsidRDefault="00CC3EDF" w:rsidP="001B1583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b/>
        </w:rPr>
      </w:pPr>
      <w:r>
        <w:t>Any additional assumption that you make to</w:t>
      </w:r>
      <w:r w:rsidR="00062166" w:rsidRPr="00062166">
        <w:t xml:space="preserve"> </w:t>
      </w:r>
      <w:r w:rsidR="00062166">
        <w:t>develop the program</w:t>
      </w:r>
    </w:p>
    <w:p w14:paraId="38F6CF74" w14:textId="77777777" w:rsidR="00CC3EDF" w:rsidRDefault="00CC3EDF" w:rsidP="001B1583">
      <w:pPr>
        <w:spacing w:line="360" w:lineRule="auto"/>
        <w:jc w:val="center"/>
        <w:rPr>
          <w:b/>
        </w:rPr>
      </w:pPr>
    </w:p>
    <w:p w14:paraId="6F817A5E" w14:textId="77777777" w:rsidR="00CC3EDF" w:rsidRDefault="00CC3EDF" w:rsidP="001B1583">
      <w:pPr>
        <w:spacing w:line="360" w:lineRule="auto"/>
        <w:jc w:val="center"/>
        <w:rPr>
          <w:b/>
        </w:rPr>
      </w:pPr>
      <w:r>
        <w:rPr>
          <w:b/>
        </w:rPr>
        <w:t>Please ask your teaching assistant if there are any related questions.</w:t>
      </w:r>
    </w:p>
    <w:p w14:paraId="679E4720" w14:textId="77777777" w:rsidR="00CC3EDF" w:rsidRPr="00C109B4" w:rsidRDefault="00CC3EDF" w:rsidP="001B1583">
      <w:pPr>
        <w:spacing w:line="360" w:lineRule="auto"/>
        <w:jc w:val="both"/>
        <w:rPr>
          <w:b/>
          <w:bCs/>
          <w:sz w:val="28"/>
          <w:szCs w:val="28"/>
        </w:rPr>
      </w:pPr>
    </w:p>
    <w:sectPr w:rsidR="00CC3EDF" w:rsidRPr="00C109B4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96814" w14:textId="77777777" w:rsidR="00A23BA4" w:rsidRDefault="00A23BA4" w:rsidP="00273E4A">
      <w:r>
        <w:separator/>
      </w:r>
    </w:p>
  </w:endnote>
  <w:endnote w:type="continuationSeparator" w:id="0">
    <w:p w14:paraId="40AC0AA5" w14:textId="77777777" w:rsidR="00A23BA4" w:rsidRDefault="00A23BA4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8B08C6">
          <w:rPr>
            <w:sz w:val="22"/>
            <w:szCs w:val="22"/>
            <w:lang w:val="id-ID"/>
          </w:rPr>
          <w:t>of</w:t>
        </w:r>
        <w:proofErr w:type="spellEnd"/>
        <w:r w:rsidR="005B66A9" w:rsidRPr="008B08C6">
          <w:rPr>
            <w:sz w:val="22"/>
            <w:szCs w:val="22"/>
            <w:lang w:val="id-ID"/>
          </w:rPr>
          <w:t xml:space="preserve">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2F015" w14:textId="77777777" w:rsidR="00A23BA4" w:rsidRDefault="00A23BA4" w:rsidP="00273E4A">
      <w:r>
        <w:separator/>
      </w:r>
    </w:p>
  </w:footnote>
  <w:footnote w:type="continuationSeparator" w:id="0">
    <w:p w14:paraId="48E21F6F" w14:textId="77777777" w:rsidR="00A23BA4" w:rsidRDefault="00A23BA4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5374EEF3" w:rsidR="005D0782" w:rsidRPr="00DF7A94" w:rsidRDefault="00DF7A94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130920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8"/>
  </w:num>
  <w:num w:numId="5">
    <w:abstractNumId w:val="14"/>
  </w:num>
  <w:num w:numId="6">
    <w:abstractNumId w:val="9"/>
  </w:num>
  <w:num w:numId="7">
    <w:abstractNumId w:val="15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5"/>
  </w:num>
  <w:num w:numId="15">
    <w:abstractNumId w:val="3"/>
  </w:num>
  <w:num w:numId="16">
    <w:abstractNumId w:val="13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5DE3"/>
    <w:rsid w:val="0002068D"/>
    <w:rsid w:val="00020F10"/>
    <w:rsid w:val="00032306"/>
    <w:rsid w:val="000406CD"/>
    <w:rsid w:val="00042B3F"/>
    <w:rsid w:val="00051154"/>
    <w:rsid w:val="00060AD4"/>
    <w:rsid w:val="00062166"/>
    <w:rsid w:val="0007274D"/>
    <w:rsid w:val="00072DE7"/>
    <w:rsid w:val="000732DF"/>
    <w:rsid w:val="00075299"/>
    <w:rsid w:val="000779BD"/>
    <w:rsid w:val="000854F2"/>
    <w:rsid w:val="00086589"/>
    <w:rsid w:val="0008699F"/>
    <w:rsid w:val="000927A0"/>
    <w:rsid w:val="000A09AC"/>
    <w:rsid w:val="000A0C90"/>
    <w:rsid w:val="000A23D8"/>
    <w:rsid w:val="000A3F41"/>
    <w:rsid w:val="000B633F"/>
    <w:rsid w:val="000B69D0"/>
    <w:rsid w:val="000B7F39"/>
    <w:rsid w:val="000C04BE"/>
    <w:rsid w:val="000C3015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2C63"/>
    <w:rsid w:val="00117203"/>
    <w:rsid w:val="0012175B"/>
    <w:rsid w:val="00122BC2"/>
    <w:rsid w:val="0012587E"/>
    <w:rsid w:val="00126822"/>
    <w:rsid w:val="00131DAA"/>
    <w:rsid w:val="00145C2E"/>
    <w:rsid w:val="00150E94"/>
    <w:rsid w:val="00151847"/>
    <w:rsid w:val="001528F1"/>
    <w:rsid w:val="00155BDC"/>
    <w:rsid w:val="0015698F"/>
    <w:rsid w:val="00162051"/>
    <w:rsid w:val="0018267A"/>
    <w:rsid w:val="00183F26"/>
    <w:rsid w:val="00184BD8"/>
    <w:rsid w:val="00185EC6"/>
    <w:rsid w:val="00194F95"/>
    <w:rsid w:val="00195493"/>
    <w:rsid w:val="001955A6"/>
    <w:rsid w:val="001A11D6"/>
    <w:rsid w:val="001A12E2"/>
    <w:rsid w:val="001A300E"/>
    <w:rsid w:val="001B1583"/>
    <w:rsid w:val="001B3A2E"/>
    <w:rsid w:val="001B6292"/>
    <w:rsid w:val="001B70B3"/>
    <w:rsid w:val="001D339D"/>
    <w:rsid w:val="001D4810"/>
    <w:rsid w:val="001E07CD"/>
    <w:rsid w:val="001E2E2F"/>
    <w:rsid w:val="001E4042"/>
    <w:rsid w:val="001E637E"/>
    <w:rsid w:val="001E7ABE"/>
    <w:rsid w:val="001F045F"/>
    <w:rsid w:val="001F0925"/>
    <w:rsid w:val="001F2E40"/>
    <w:rsid w:val="001F32AD"/>
    <w:rsid w:val="001F5594"/>
    <w:rsid w:val="001F64B6"/>
    <w:rsid w:val="001F71AD"/>
    <w:rsid w:val="001F7AFA"/>
    <w:rsid w:val="00201165"/>
    <w:rsid w:val="00204C2A"/>
    <w:rsid w:val="00213FF7"/>
    <w:rsid w:val="00220E2F"/>
    <w:rsid w:val="0022209C"/>
    <w:rsid w:val="00224780"/>
    <w:rsid w:val="00235C36"/>
    <w:rsid w:val="002376FA"/>
    <w:rsid w:val="002416CB"/>
    <w:rsid w:val="00245323"/>
    <w:rsid w:val="00255AB6"/>
    <w:rsid w:val="002616BD"/>
    <w:rsid w:val="002663F9"/>
    <w:rsid w:val="00271651"/>
    <w:rsid w:val="00271DA0"/>
    <w:rsid w:val="00273E4A"/>
    <w:rsid w:val="00281799"/>
    <w:rsid w:val="00283C98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198D"/>
    <w:rsid w:val="002B7CDD"/>
    <w:rsid w:val="002C0D4B"/>
    <w:rsid w:val="002C19A7"/>
    <w:rsid w:val="002C3AC5"/>
    <w:rsid w:val="002C4BAA"/>
    <w:rsid w:val="002C71D3"/>
    <w:rsid w:val="002C7FC0"/>
    <w:rsid w:val="002D1472"/>
    <w:rsid w:val="002D3EE0"/>
    <w:rsid w:val="002D443A"/>
    <w:rsid w:val="002D7F31"/>
    <w:rsid w:val="002E0D55"/>
    <w:rsid w:val="002E3324"/>
    <w:rsid w:val="002E5B8F"/>
    <w:rsid w:val="002E6E93"/>
    <w:rsid w:val="003002A2"/>
    <w:rsid w:val="00305136"/>
    <w:rsid w:val="003054E4"/>
    <w:rsid w:val="00312592"/>
    <w:rsid w:val="003143E7"/>
    <w:rsid w:val="00315A39"/>
    <w:rsid w:val="00320C87"/>
    <w:rsid w:val="00321362"/>
    <w:rsid w:val="003221A8"/>
    <w:rsid w:val="00323347"/>
    <w:rsid w:val="00332F14"/>
    <w:rsid w:val="003432E6"/>
    <w:rsid w:val="003439D3"/>
    <w:rsid w:val="00360DBE"/>
    <w:rsid w:val="00360EE0"/>
    <w:rsid w:val="0036420F"/>
    <w:rsid w:val="00365E71"/>
    <w:rsid w:val="0036669F"/>
    <w:rsid w:val="00366844"/>
    <w:rsid w:val="00367880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C84"/>
    <w:rsid w:val="003A1788"/>
    <w:rsid w:val="003B167D"/>
    <w:rsid w:val="003B1D05"/>
    <w:rsid w:val="003B27CC"/>
    <w:rsid w:val="003B3202"/>
    <w:rsid w:val="003B5F77"/>
    <w:rsid w:val="003C04F6"/>
    <w:rsid w:val="003C07AD"/>
    <w:rsid w:val="003C0A29"/>
    <w:rsid w:val="003C1811"/>
    <w:rsid w:val="003C1CE6"/>
    <w:rsid w:val="003C2593"/>
    <w:rsid w:val="003D7084"/>
    <w:rsid w:val="003E41B3"/>
    <w:rsid w:val="003E42AE"/>
    <w:rsid w:val="003E4681"/>
    <w:rsid w:val="003E5258"/>
    <w:rsid w:val="003E75E6"/>
    <w:rsid w:val="003F71D2"/>
    <w:rsid w:val="00400989"/>
    <w:rsid w:val="004074A1"/>
    <w:rsid w:val="00420AFF"/>
    <w:rsid w:val="0042110F"/>
    <w:rsid w:val="00422134"/>
    <w:rsid w:val="00431B6F"/>
    <w:rsid w:val="00432778"/>
    <w:rsid w:val="00434FFC"/>
    <w:rsid w:val="00441061"/>
    <w:rsid w:val="00441500"/>
    <w:rsid w:val="00441E14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4E4C"/>
    <w:rsid w:val="00495AF1"/>
    <w:rsid w:val="004A6F1F"/>
    <w:rsid w:val="004B47B5"/>
    <w:rsid w:val="004B6AFE"/>
    <w:rsid w:val="004C0F0C"/>
    <w:rsid w:val="004D176C"/>
    <w:rsid w:val="004D2426"/>
    <w:rsid w:val="004D32FE"/>
    <w:rsid w:val="004D53EE"/>
    <w:rsid w:val="004E4AB1"/>
    <w:rsid w:val="004E5E4D"/>
    <w:rsid w:val="004E7352"/>
    <w:rsid w:val="00520E03"/>
    <w:rsid w:val="00521C52"/>
    <w:rsid w:val="005314B7"/>
    <w:rsid w:val="00535DA7"/>
    <w:rsid w:val="00537851"/>
    <w:rsid w:val="00542E51"/>
    <w:rsid w:val="005447D7"/>
    <w:rsid w:val="0055410B"/>
    <w:rsid w:val="00555CA0"/>
    <w:rsid w:val="00555FF9"/>
    <w:rsid w:val="005560C0"/>
    <w:rsid w:val="00556721"/>
    <w:rsid w:val="00556E41"/>
    <w:rsid w:val="0056256C"/>
    <w:rsid w:val="00571B72"/>
    <w:rsid w:val="00582417"/>
    <w:rsid w:val="00582E4C"/>
    <w:rsid w:val="00586A03"/>
    <w:rsid w:val="0059214E"/>
    <w:rsid w:val="0059267F"/>
    <w:rsid w:val="005A072D"/>
    <w:rsid w:val="005A09B8"/>
    <w:rsid w:val="005A30CE"/>
    <w:rsid w:val="005A32DD"/>
    <w:rsid w:val="005B07D4"/>
    <w:rsid w:val="005B1AC7"/>
    <w:rsid w:val="005B3392"/>
    <w:rsid w:val="005B66A9"/>
    <w:rsid w:val="005C031F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4E7F"/>
    <w:rsid w:val="005F7791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679BE"/>
    <w:rsid w:val="0067443D"/>
    <w:rsid w:val="006769D8"/>
    <w:rsid w:val="00677A45"/>
    <w:rsid w:val="00683E30"/>
    <w:rsid w:val="00695DD8"/>
    <w:rsid w:val="006A603D"/>
    <w:rsid w:val="006B19E8"/>
    <w:rsid w:val="006B271E"/>
    <w:rsid w:val="006B5A4F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7595"/>
    <w:rsid w:val="00752A1D"/>
    <w:rsid w:val="00754320"/>
    <w:rsid w:val="0077296C"/>
    <w:rsid w:val="0078653F"/>
    <w:rsid w:val="00787247"/>
    <w:rsid w:val="007955AD"/>
    <w:rsid w:val="0079595C"/>
    <w:rsid w:val="007B5A6A"/>
    <w:rsid w:val="007C0E92"/>
    <w:rsid w:val="007C19F4"/>
    <w:rsid w:val="007C1C37"/>
    <w:rsid w:val="007D51E0"/>
    <w:rsid w:val="007E0EE7"/>
    <w:rsid w:val="007F41CD"/>
    <w:rsid w:val="00800AC4"/>
    <w:rsid w:val="00804310"/>
    <w:rsid w:val="00810737"/>
    <w:rsid w:val="00811C48"/>
    <w:rsid w:val="00815D73"/>
    <w:rsid w:val="00815DB3"/>
    <w:rsid w:val="00823FD2"/>
    <w:rsid w:val="008252FF"/>
    <w:rsid w:val="00826A4B"/>
    <w:rsid w:val="00826C52"/>
    <w:rsid w:val="0083459F"/>
    <w:rsid w:val="0083780E"/>
    <w:rsid w:val="00850F5F"/>
    <w:rsid w:val="00864BC9"/>
    <w:rsid w:val="008655F7"/>
    <w:rsid w:val="008674E6"/>
    <w:rsid w:val="00873DDF"/>
    <w:rsid w:val="00876001"/>
    <w:rsid w:val="00876A58"/>
    <w:rsid w:val="00885432"/>
    <w:rsid w:val="008938FA"/>
    <w:rsid w:val="008939EF"/>
    <w:rsid w:val="00894072"/>
    <w:rsid w:val="00895B8D"/>
    <w:rsid w:val="00896052"/>
    <w:rsid w:val="008B08C6"/>
    <w:rsid w:val="008B212E"/>
    <w:rsid w:val="008B5F1D"/>
    <w:rsid w:val="008B7541"/>
    <w:rsid w:val="008C1A4A"/>
    <w:rsid w:val="008D01E8"/>
    <w:rsid w:val="008D1B94"/>
    <w:rsid w:val="008D411F"/>
    <w:rsid w:val="008E1377"/>
    <w:rsid w:val="008E413F"/>
    <w:rsid w:val="008F63EF"/>
    <w:rsid w:val="008F740C"/>
    <w:rsid w:val="009010C1"/>
    <w:rsid w:val="0090160D"/>
    <w:rsid w:val="00901A30"/>
    <w:rsid w:val="0090372F"/>
    <w:rsid w:val="00911C41"/>
    <w:rsid w:val="00914DB7"/>
    <w:rsid w:val="00925284"/>
    <w:rsid w:val="00932B6E"/>
    <w:rsid w:val="00936403"/>
    <w:rsid w:val="0093677F"/>
    <w:rsid w:val="009367D5"/>
    <w:rsid w:val="00937B93"/>
    <w:rsid w:val="00944ADA"/>
    <w:rsid w:val="00954671"/>
    <w:rsid w:val="009568C5"/>
    <w:rsid w:val="00961A2D"/>
    <w:rsid w:val="009623E6"/>
    <w:rsid w:val="00963A72"/>
    <w:rsid w:val="009655A0"/>
    <w:rsid w:val="0097243E"/>
    <w:rsid w:val="00973849"/>
    <w:rsid w:val="00976F73"/>
    <w:rsid w:val="009832E4"/>
    <w:rsid w:val="00987EA7"/>
    <w:rsid w:val="009909BC"/>
    <w:rsid w:val="009945D7"/>
    <w:rsid w:val="0099461F"/>
    <w:rsid w:val="009A09BE"/>
    <w:rsid w:val="009A2464"/>
    <w:rsid w:val="009A3737"/>
    <w:rsid w:val="009B0677"/>
    <w:rsid w:val="009B4FC1"/>
    <w:rsid w:val="009B561C"/>
    <w:rsid w:val="009B60D1"/>
    <w:rsid w:val="009C7801"/>
    <w:rsid w:val="009E2512"/>
    <w:rsid w:val="009E29D9"/>
    <w:rsid w:val="00A04F55"/>
    <w:rsid w:val="00A1473C"/>
    <w:rsid w:val="00A1516F"/>
    <w:rsid w:val="00A213E3"/>
    <w:rsid w:val="00A21D27"/>
    <w:rsid w:val="00A22A31"/>
    <w:rsid w:val="00A23BA4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70976"/>
    <w:rsid w:val="00A7097E"/>
    <w:rsid w:val="00A74E73"/>
    <w:rsid w:val="00A92BD3"/>
    <w:rsid w:val="00A933D3"/>
    <w:rsid w:val="00AA09E6"/>
    <w:rsid w:val="00AA1407"/>
    <w:rsid w:val="00AA4621"/>
    <w:rsid w:val="00AB0E0A"/>
    <w:rsid w:val="00AB42BB"/>
    <w:rsid w:val="00AC0C63"/>
    <w:rsid w:val="00AC26A2"/>
    <w:rsid w:val="00AC584F"/>
    <w:rsid w:val="00AC5D98"/>
    <w:rsid w:val="00AC6BEF"/>
    <w:rsid w:val="00AD0B16"/>
    <w:rsid w:val="00AD1CBC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05E37"/>
    <w:rsid w:val="00B17AD5"/>
    <w:rsid w:val="00B212C7"/>
    <w:rsid w:val="00B242DF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75ADA"/>
    <w:rsid w:val="00B81979"/>
    <w:rsid w:val="00B84041"/>
    <w:rsid w:val="00B901E4"/>
    <w:rsid w:val="00B90BD1"/>
    <w:rsid w:val="00B9246D"/>
    <w:rsid w:val="00B948DA"/>
    <w:rsid w:val="00B950E4"/>
    <w:rsid w:val="00B95A22"/>
    <w:rsid w:val="00B9609E"/>
    <w:rsid w:val="00BB24F6"/>
    <w:rsid w:val="00BB2E19"/>
    <w:rsid w:val="00BB637F"/>
    <w:rsid w:val="00BB69C2"/>
    <w:rsid w:val="00BC1B46"/>
    <w:rsid w:val="00BC6125"/>
    <w:rsid w:val="00BC6DE8"/>
    <w:rsid w:val="00BC7C2E"/>
    <w:rsid w:val="00BD4860"/>
    <w:rsid w:val="00BE0705"/>
    <w:rsid w:val="00BE1070"/>
    <w:rsid w:val="00BE34AB"/>
    <w:rsid w:val="00BE36FE"/>
    <w:rsid w:val="00BE68E0"/>
    <w:rsid w:val="00BE770F"/>
    <w:rsid w:val="00BF0E23"/>
    <w:rsid w:val="00BF2997"/>
    <w:rsid w:val="00BF32E1"/>
    <w:rsid w:val="00BF7C45"/>
    <w:rsid w:val="00C02695"/>
    <w:rsid w:val="00C029E3"/>
    <w:rsid w:val="00C109B4"/>
    <w:rsid w:val="00C15467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477CF"/>
    <w:rsid w:val="00C525FC"/>
    <w:rsid w:val="00C55954"/>
    <w:rsid w:val="00C56C03"/>
    <w:rsid w:val="00C57A8A"/>
    <w:rsid w:val="00C57FE8"/>
    <w:rsid w:val="00C60EC1"/>
    <w:rsid w:val="00C6549A"/>
    <w:rsid w:val="00C67E6A"/>
    <w:rsid w:val="00C728AA"/>
    <w:rsid w:val="00C75486"/>
    <w:rsid w:val="00C8483C"/>
    <w:rsid w:val="00C915BF"/>
    <w:rsid w:val="00CA2228"/>
    <w:rsid w:val="00CB3B33"/>
    <w:rsid w:val="00CB41D8"/>
    <w:rsid w:val="00CB6F3A"/>
    <w:rsid w:val="00CB736B"/>
    <w:rsid w:val="00CC1C4F"/>
    <w:rsid w:val="00CC3EDF"/>
    <w:rsid w:val="00CC4EC5"/>
    <w:rsid w:val="00CD184E"/>
    <w:rsid w:val="00CD64BC"/>
    <w:rsid w:val="00CD6830"/>
    <w:rsid w:val="00CE0B4A"/>
    <w:rsid w:val="00CE6012"/>
    <w:rsid w:val="00CF11B0"/>
    <w:rsid w:val="00D04084"/>
    <w:rsid w:val="00D04D11"/>
    <w:rsid w:val="00D07C4C"/>
    <w:rsid w:val="00D15D10"/>
    <w:rsid w:val="00D22C95"/>
    <w:rsid w:val="00D30822"/>
    <w:rsid w:val="00D3685C"/>
    <w:rsid w:val="00D36CE2"/>
    <w:rsid w:val="00D37E0D"/>
    <w:rsid w:val="00D47401"/>
    <w:rsid w:val="00D47C75"/>
    <w:rsid w:val="00D51876"/>
    <w:rsid w:val="00D57E47"/>
    <w:rsid w:val="00D60A6D"/>
    <w:rsid w:val="00D60C4C"/>
    <w:rsid w:val="00D61409"/>
    <w:rsid w:val="00D618C3"/>
    <w:rsid w:val="00D67DFC"/>
    <w:rsid w:val="00D70DFF"/>
    <w:rsid w:val="00D71B0A"/>
    <w:rsid w:val="00D756D4"/>
    <w:rsid w:val="00D76F30"/>
    <w:rsid w:val="00D85855"/>
    <w:rsid w:val="00D94ABE"/>
    <w:rsid w:val="00D95848"/>
    <w:rsid w:val="00DA4A85"/>
    <w:rsid w:val="00DA5405"/>
    <w:rsid w:val="00DA5B38"/>
    <w:rsid w:val="00DA691A"/>
    <w:rsid w:val="00DB075A"/>
    <w:rsid w:val="00DB0A75"/>
    <w:rsid w:val="00DB1738"/>
    <w:rsid w:val="00DC0A0D"/>
    <w:rsid w:val="00DC1543"/>
    <w:rsid w:val="00DC1C10"/>
    <w:rsid w:val="00DC4B9D"/>
    <w:rsid w:val="00DC5553"/>
    <w:rsid w:val="00DC700A"/>
    <w:rsid w:val="00DD230D"/>
    <w:rsid w:val="00DD27B9"/>
    <w:rsid w:val="00DD3341"/>
    <w:rsid w:val="00DE2FA6"/>
    <w:rsid w:val="00DE5B1B"/>
    <w:rsid w:val="00DF2179"/>
    <w:rsid w:val="00DF224B"/>
    <w:rsid w:val="00DF718C"/>
    <w:rsid w:val="00DF7A94"/>
    <w:rsid w:val="00E01374"/>
    <w:rsid w:val="00E02487"/>
    <w:rsid w:val="00E0269A"/>
    <w:rsid w:val="00E0375C"/>
    <w:rsid w:val="00E03DA9"/>
    <w:rsid w:val="00E047D9"/>
    <w:rsid w:val="00E07A69"/>
    <w:rsid w:val="00E14A64"/>
    <w:rsid w:val="00E233A7"/>
    <w:rsid w:val="00E335DA"/>
    <w:rsid w:val="00E36B77"/>
    <w:rsid w:val="00E36EA8"/>
    <w:rsid w:val="00E43009"/>
    <w:rsid w:val="00E45E7D"/>
    <w:rsid w:val="00E502A7"/>
    <w:rsid w:val="00E553DA"/>
    <w:rsid w:val="00E56B60"/>
    <w:rsid w:val="00E56D92"/>
    <w:rsid w:val="00E60455"/>
    <w:rsid w:val="00E63A8B"/>
    <w:rsid w:val="00E642BF"/>
    <w:rsid w:val="00E660C4"/>
    <w:rsid w:val="00E710E1"/>
    <w:rsid w:val="00E80EB9"/>
    <w:rsid w:val="00E83F0C"/>
    <w:rsid w:val="00E8764C"/>
    <w:rsid w:val="00E900EE"/>
    <w:rsid w:val="00E932C2"/>
    <w:rsid w:val="00E93DA0"/>
    <w:rsid w:val="00EA23D6"/>
    <w:rsid w:val="00EA5DA0"/>
    <w:rsid w:val="00EB0F19"/>
    <w:rsid w:val="00EB5190"/>
    <w:rsid w:val="00EB6FB1"/>
    <w:rsid w:val="00EB7CD4"/>
    <w:rsid w:val="00EC2A90"/>
    <w:rsid w:val="00EC681F"/>
    <w:rsid w:val="00ED0B1A"/>
    <w:rsid w:val="00ED1DC2"/>
    <w:rsid w:val="00ED2BD7"/>
    <w:rsid w:val="00ED5890"/>
    <w:rsid w:val="00EE14F3"/>
    <w:rsid w:val="00EE3A8A"/>
    <w:rsid w:val="00EE3BA0"/>
    <w:rsid w:val="00EE486F"/>
    <w:rsid w:val="00EF17AC"/>
    <w:rsid w:val="00F02FDB"/>
    <w:rsid w:val="00F1157F"/>
    <w:rsid w:val="00F13201"/>
    <w:rsid w:val="00F146C7"/>
    <w:rsid w:val="00F16C04"/>
    <w:rsid w:val="00F22A92"/>
    <w:rsid w:val="00F23C28"/>
    <w:rsid w:val="00F2595B"/>
    <w:rsid w:val="00F306B2"/>
    <w:rsid w:val="00F311B2"/>
    <w:rsid w:val="00F36E33"/>
    <w:rsid w:val="00F508CA"/>
    <w:rsid w:val="00F52243"/>
    <w:rsid w:val="00F53807"/>
    <w:rsid w:val="00F5663A"/>
    <w:rsid w:val="00F64385"/>
    <w:rsid w:val="00F64766"/>
    <w:rsid w:val="00F66FF7"/>
    <w:rsid w:val="00F712CE"/>
    <w:rsid w:val="00F769CD"/>
    <w:rsid w:val="00F80742"/>
    <w:rsid w:val="00F83847"/>
    <w:rsid w:val="00F842BD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160</TotalTime>
  <Pages>6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ケビン</cp:lastModifiedBy>
  <cp:revision>399</cp:revision>
  <dcterms:created xsi:type="dcterms:W3CDTF">2017-10-20T05:51:00Z</dcterms:created>
  <dcterms:modified xsi:type="dcterms:W3CDTF">2020-07-11T07:31:00Z</dcterms:modified>
</cp:coreProperties>
</file>